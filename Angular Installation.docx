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AF" w:rsidRDefault="00777F0E">
      <w:r>
        <w:t>Angular Installation</w:t>
      </w:r>
      <w:bookmarkStart w:id="0" w:name="_GoBack"/>
      <w:bookmarkEnd w:id="0"/>
    </w:p>
    <w:p w:rsidR="00777F0E" w:rsidRDefault="00777F0E"/>
    <w:p w:rsidR="00777F0E" w:rsidRPr="00777F0E" w:rsidRDefault="00777F0E">
      <w:pPr>
        <w:rPr>
          <w:b/>
        </w:rPr>
      </w:pPr>
      <w:r w:rsidRPr="00777F0E">
        <w:rPr>
          <w:b/>
        </w:rPr>
        <w:t>Update the NPM to latest Version</w:t>
      </w:r>
    </w:p>
    <w:p w:rsidR="00777F0E" w:rsidRDefault="00777F0E">
      <w:r>
        <w:rPr>
          <w:noProof/>
        </w:rPr>
        <w:drawing>
          <wp:inline distT="0" distB="0" distL="0" distR="0">
            <wp:extent cx="5934710" cy="3398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0E" w:rsidRDefault="00777F0E" w:rsidP="00777F0E">
      <w:pPr>
        <w:spacing w:after="0" w:line="240" w:lineRule="auto"/>
      </w:pPr>
      <w:r>
        <w:separator/>
      </w:r>
    </w:p>
  </w:endnote>
  <w:endnote w:type="continuationSeparator" w:id="0">
    <w:p w:rsidR="00777F0E" w:rsidRDefault="00777F0E" w:rsidP="0077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0E" w:rsidRDefault="00777F0E" w:rsidP="00777F0E">
      <w:pPr>
        <w:spacing w:after="0" w:line="240" w:lineRule="auto"/>
      </w:pPr>
      <w:r>
        <w:separator/>
      </w:r>
    </w:p>
  </w:footnote>
  <w:footnote w:type="continuationSeparator" w:id="0">
    <w:p w:rsidR="00777F0E" w:rsidRDefault="00777F0E" w:rsidP="00777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0E"/>
    <w:rsid w:val="00777F0E"/>
    <w:rsid w:val="008E3ED1"/>
    <w:rsid w:val="00B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0BB4E"/>
  <w15:chartTrackingRefBased/>
  <w15:docId w15:val="{F587055D-5741-4720-92E5-8970C8A0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Muruganantham Devaraj (Infosys Ltd)</dc:creator>
  <cp:keywords/>
  <dc:description/>
  <cp:lastModifiedBy>Muruganantham Devaraj (Infosys Ltd)</cp:lastModifiedBy>
  <cp:revision>1</cp:revision>
  <dcterms:created xsi:type="dcterms:W3CDTF">2018-07-09T15:33:00Z</dcterms:created>
  <dcterms:modified xsi:type="dcterms:W3CDTF">2018-07-09T15:36:00Z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v-mudeva@microsoft.com</vt:lpwstr>
  </property>
  <property fmtid="{D5CDD505-2E9C-101B-9397-08002B2CF9AE}" pid="5" name="MSIP_Label_f42aa342-8706-4288-bd11-ebb85995028c_SetDate">
    <vt:lpwstr>2018-07-09T15:34:34.1495943Z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