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201F" w:rsidRPr="002E70E9" w:rsidRDefault="009B201F" w:rsidP="009B201F">
      <w:pPr>
        <w:pStyle w:val="TOCTitle"/>
      </w:pPr>
      <w:r w:rsidRPr="002E70E9">
        <w:t>TABLE OF CONTENTS</w:t>
      </w:r>
    </w:p>
    <w:p w:rsidR="009B201F" w:rsidRPr="009B201F" w:rsidRDefault="00356D8F" w:rsidP="009B201F">
      <w:pPr>
        <w:pStyle w:val="Level1"/>
      </w:pPr>
      <w:r>
        <w:rPr>
          <w:webHidden/>
        </w:rPr>
        <w:t>Angular</w:t>
      </w:r>
      <w:r w:rsidR="00417E2B">
        <w:rPr>
          <w:webHidden/>
        </w:rPr>
        <w:tab/>
      </w:r>
      <w:hyperlink w:anchor="_Angular_Installation" w:history="1">
        <w:r w:rsidR="00C573FF">
          <w:rPr>
            <w:rStyle w:val="Hyperlink"/>
            <w:webHidden/>
          </w:rPr>
          <w:t>#1</w:t>
        </w:r>
      </w:hyperlink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6936"/>
          <w:placeholder>
            <w:docPart w:val="5FE5F0B449A74902953A047AEAF4FD48"/>
          </w:placeholder>
          <w:temporary/>
          <w:showingPlcHdr/>
        </w:sdtPr>
        <w:sdtContent>
          <w:r w:rsidR="00971AA1" w:rsidRPr="00D71686">
            <w:t>Section 1.1</w:t>
          </w:r>
        </w:sdtContent>
      </w:sdt>
      <w:r w:rsidR="00417E2B">
        <w:rPr>
          <w:webHidden/>
        </w:rPr>
        <w:tab/>
      </w:r>
      <w:sdt>
        <w:sdtPr>
          <w:rPr>
            <w:webHidden/>
          </w:rPr>
          <w:id w:val="371946862"/>
          <w:placeholder>
            <w:docPart w:val="648B14578D01424E88652C69FF824C41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6964"/>
          <w:placeholder>
            <w:docPart w:val="0822B03FA01A4CD6886AE868B03E18EC"/>
          </w:placeholder>
          <w:temporary/>
          <w:showingPlcHdr/>
        </w:sdtPr>
        <w:sdtContent>
          <w:r w:rsidR="00971AA1" w:rsidRPr="00D71686">
            <w:t>Subsection 1.1.</w:t>
          </w:r>
          <w:r w:rsidR="00971AA1">
            <w:t>a</w:t>
          </w:r>
        </w:sdtContent>
      </w:sdt>
      <w:r w:rsidR="00417E2B">
        <w:rPr>
          <w:webHidden/>
        </w:rPr>
        <w:tab/>
      </w:r>
      <w:sdt>
        <w:sdtPr>
          <w:rPr>
            <w:webHidden/>
          </w:rPr>
          <w:id w:val="371946889"/>
          <w:placeholder>
            <w:docPart w:val="DF4506797C654FA78BAFE2018348DA6C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6993"/>
          <w:placeholder>
            <w:docPart w:val="4BB09622AB844FA186BAF33B156FBC43"/>
          </w:placeholder>
          <w:temporary/>
          <w:showingPlcHdr/>
        </w:sdtPr>
        <w:sdtContent>
          <w:r w:rsidR="00971AA1" w:rsidRPr="00D71686">
            <w:t>Subsection 1.1.b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0"/>
          <w:placeholder>
            <w:docPart w:val="3AA14330D3FC496F9B5F13A140962F9A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022"/>
          <w:placeholder>
            <w:docPart w:val="F7B893F71DE344E7A6AFAF9F8ECE0A81"/>
          </w:placeholder>
          <w:temporary/>
          <w:showingPlcHdr/>
        </w:sdtPr>
        <w:sdtContent>
          <w:r w:rsidR="00971AA1" w:rsidRPr="00D71686">
            <w:t>Subsection 1.1.c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1"/>
          <w:placeholder>
            <w:docPart w:val="64D95AA50A3942CF8FE1D5012CE0D502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051"/>
          <w:placeholder>
            <w:docPart w:val="29CE0088F22D4F1AB07D106032F8AE82"/>
          </w:placeholder>
          <w:temporary/>
          <w:showingPlcHdr/>
        </w:sdtPr>
        <w:sdtContent>
          <w:r w:rsidR="00971AA1" w:rsidRPr="00D71686">
            <w:t>Section 1.2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2"/>
          <w:placeholder>
            <w:docPart w:val="1213EF08BA114D888B2D950748C9128C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079"/>
          <w:placeholder>
            <w:docPart w:val="67D683064D854F1491C9434CC1701E09"/>
          </w:placeholder>
          <w:temporary/>
          <w:showingPlcHdr/>
        </w:sdtPr>
        <w:sdtContent>
          <w:r w:rsidR="00971AA1" w:rsidRPr="00D71686">
            <w:t>Section 1.3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3"/>
          <w:placeholder>
            <w:docPart w:val="BEB9933BF7BE4A9480CB94D7A57347C4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356D8F" w:rsidP="009B201F">
      <w:pPr>
        <w:pStyle w:val="Level1"/>
      </w:pPr>
      <w:r>
        <w:rPr>
          <w:webHidden/>
        </w:rPr>
        <w:t>Azure function app</w:t>
      </w:r>
      <w:r w:rsidR="00971AA1">
        <w:rPr>
          <w:webHidden/>
        </w:rPr>
        <w:tab/>
      </w:r>
      <w:r>
        <w:rPr>
          <w:webHidden/>
        </w:rPr>
        <w:t>21</w:t>
      </w:r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107"/>
          <w:placeholder>
            <w:docPart w:val="DA9830036A034ACB90A7DC52408AF3D5"/>
          </w:placeholder>
          <w:temporary/>
          <w:showingPlcHdr/>
        </w:sdtPr>
        <w:sdtContent>
          <w:r w:rsidR="00971AA1" w:rsidRPr="00D71686">
            <w:t>Section 2.1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5"/>
          <w:placeholder>
            <w:docPart w:val="400CD20B7EFA45478E1E8D6A723DCC8D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135"/>
          <w:placeholder>
            <w:docPart w:val="7D0494203DE04D00B1ADB40BEB97082E"/>
          </w:placeholder>
          <w:temporary/>
          <w:showingPlcHdr/>
        </w:sdtPr>
        <w:sdtContent>
          <w:r w:rsidR="00971AA1" w:rsidRPr="00D71686">
            <w:t>Section 2.2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6"/>
          <w:placeholder>
            <w:docPart w:val="351C64F6B4D14143A659104AE5743E4A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163"/>
          <w:placeholder>
            <w:docPart w:val="7DA0991C9482487EBC0993F299C49327"/>
          </w:placeholder>
          <w:temporary/>
          <w:showingPlcHdr/>
        </w:sdtPr>
        <w:sdtContent>
          <w:r w:rsidR="00971AA1" w:rsidRPr="00D71686">
            <w:t>Subsection 2.2.a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7"/>
          <w:placeholder>
            <w:docPart w:val="E2327C23CF39413EB4FD69AF3EDDB7EF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192"/>
          <w:placeholder>
            <w:docPart w:val="539E0031251D49A5A9F89225971C83A5"/>
          </w:placeholder>
          <w:temporary/>
          <w:showingPlcHdr/>
        </w:sdtPr>
        <w:sdtContent>
          <w:r w:rsidR="00971AA1" w:rsidRPr="00D71686">
            <w:t>Subsection 2.2.b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8"/>
          <w:placeholder>
            <w:docPart w:val="1F8F4B2F15B945818DA344CC98D242DB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221"/>
          <w:placeholder>
            <w:docPart w:val="53699EA9F1A44666A64871C0F30FB386"/>
          </w:placeholder>
          <w:temporary/>
          <w:showingPlcHdr/>
        </w:sdtPr>
        <w:sdtContent>
          <w:r w:rsidR="00971AA1" w:rsidRPr="00D71686">
            <w:t>Subsection 2.2.c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9"/>
          <w:placeholder>
            <w:docPart w:val="F0675A4377BE4E93A15A5B741FC79919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250"/>
          <w:placeholder>
            <w:docPart w:val="F97DEDE0898A4DFDA9971EF39DCF6717"/>
          </w:placeholder>
          <w:temporary/>
          <w:showingPlcHdr/>
        </w:sdtPr>
        <w:sdtContent>
          <w:r w:rsidR="00971AA1" w:rsidRPr="00D71686">
            <w:t>Section 2.3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0"/>
          <w:placeholder>
            <w:docPart w:val="EB2DB92540E54A8B8CF1E3C3264873DF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1"/>
      </w:pPr>
      <w:sdt>
        <w:sdtPr>
          <w:rPr>
            <w:webHidden/>
          </w:rPr>
          <w:id w:val="371947306"/>
          <w:placeholder>
            <w:docPart w:val="419DC113C1AE4F6497AAD01F8A805EEA"/>
          </w:placeholder>
          <w:temporary/>
          <w:showingPlcHdr/>
        </w:sdtPr>
        <w:sdtContent>
          <w:r w:rsidR="00971AA1" w:rsidRPr="00D71686">
            <w:t>Chapter 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1"/>
          <w:placeholder>
            <w:docPart w:val="830AAD009D724A5F9749CA474B3219C4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334"/>
          <w:placeholder>
            <w:docPart w:val="D855A39CC1A544E28937EF50F788CB14"/>
          </w:placeholder>
          <w:temporary/>
          <w:showingPlcHdr/>
        </w:sdtPr>
        <w:sdtContent>
          <w:r w:rsidR="00971AA1" w:rsidRPr="00D71686">
            <w:t>Section 3.1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2"/>
          <w:placeholder>
            <w:docPart w:val="82948C591C1A44BDA7AE435974851FFB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362"/>
          <w:placeholder>
            <w:docPart w:val="AA9FB54B8E28434B8B7D5AF63E5B559B"/>
          </w:placeholder>
          <w:temporary/>
          <w:showingPlcHdr/>
        </w:sdtPr>
        <w:sdtContent>
          <w:r w:rsidR="00971AA1" w:rsidRPr="00D71686">
            <w:t>Section 3.2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3"/>
          <w:placeholder>
            <w:docPart w:val="3BA5B3F5CF5D4809A543D1BFDDCA3CA9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2"/>
      </w:pPr>
      <w:sdt>
        <w:sdtPr>
          <w:rPr>
            <w:webHidden/>
          </w:rPr>
          <w:id w:val="371947390"/>
          <w:placeholder>
            <w:docPart w:val="D1B44BB3BEFD476CA481C7E13F7EE057"/>
          </w:placeholder>
          <w:temporary/>
          <w:showingPlcHdr/>
        </w:sdtPr>
        <w:sdtContent>
          <w:r w:rsidR="00971AA1" w:rsidRPr="00D71686">
            <w:t>Section 3.3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4"/>
          <w:placeholder>
            <w:docPart w:val="FEFBEC137B004564B5BCE3BDA24690C1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418"/>
          <w:placeholder>
            <w:docPart w:val="052C6D95C3FA4F0B90ACE14EBF40DE7F"/>
          </w:placeholder>
          <w:temporary/>
          <w:showingPlcHdr/>
        </w:sdtPr>
        <w:sdtContent>
          <w:r w:rsidR="00971AA1" w:rsidRPr="00D71686">
            <w:t>Subsection 3.3.a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5"/>
          <w:placeholder>
            <w:docPart w:val="0B883ADED85C4267B837086A7AE869AB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D73C03" w:rsidP="009B201F">
      <w:pPr>
        <w:pStyle w:val="Level3"/>
      </w:pPr>
      <w:sdt>
        <w:sdtPr>
          <w:rPr>
            <w:webHidden/>
          </w:rPr>
          <w:id w:val="371947447"/>
          <w:placeholder>
            <w:docPart w:val="6944F22C9C6244EC8A0898C88CFF73CC"/>
          </w:placeholder>
          <w:temporary/>
          <w:showingPlcHdr/>
        </w:sdtPr>
        <w:sdtContent>
          <w:r w:rsidR="00971AA1" w:rsidRPr="00D71686">
            <w:t>Subsection 3.3.b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6"/>
          <w:placeholder>
            <w:docPart w:val="57393FE80BAB4DD6883E59A7CACC5CEC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356D8F" w:rsidRDefault="00D73C03" w:rsidP="009B201F">
      <w:pPr>
        <w:pStyle w:val="Level3"/>
        <w:rPr>
          <w:webHidden/>
        </w:rPr>
      </w:pPr>
      <w:sdt>
        <w:sdtPr>
          <w:rPr>
            <w:webHidden/>
          </w:rPr>
          <w:id w:val="371947476"/>
          <w:placeholder>
            <w:docPart w:val="5CAAEDE846BC489EA059178142B2A097"/>
          </w:placeholder>
          <w:temporary/>
          <w:showingPlcHdr/>
        </w:sdtPr>
        <w:sdtContent>
          <w:r w:rsidR="00971AA1" w:rsidRPr="00D71686">
            <w:t>Subsection 3.3.c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7"/>
          <w:placeholder>
            <w:docPart w:val="FEF2C1710A6B43BFB3F6D1C19D133700"/>
          </w:placeholder>
          <w:temporary/>
          <w:showingPlcHdr/>
        </w:sdtPr>
        <w:sdtContent>
          <w:r w:rsidR="00971AA1">
            <w:rPr>
              <w:webHidden/>
            </w:rPr>
            <w:t>#</w:t>
          </w:r>
        </w:sdtContent>
      </w:sdt>
    </w:p>
    <w:p w:rsidR="00356D8F" w:rsidRDefault="00356D8F" w:rsidP="00356D8F">
      <w:pPr>
        <w:pStyle w:val="Heading1"/>
      </w:pPr>
      <w:bookmarkStart w:id="0" w:name="_Angular_Installation"/>
      <w:bookmarkEnd w:id="0"/>
      <w:r>
        <w:rPr>
          <w:webHidden/>
        </w:rPr>
        <w:br w:type="page"/>
      </w:r>
      <w:r>
        <w:lastRenderedPageBreak/>
        <w:t>Angular Installation</w:t>
      </w:r>
    </w:p>
    <w:p w:rsidR="00356D8F" w:rsidRDefault="00356D8F" w:rsidP="00356D8F"/>
    <w:p w:rsidR="00356D8F" w:rsidRPr="00777F0E" w:rsidRDefault="00356D8F" w:rsidP="00356D8F">
      <w:pPr>
        <w:rPr>
          <w:b/>
        </w:rPr>
      </w:pPr>
      <w:r w:rsidRPr="00777F0E">
        <w:rPr>
          <w:b/>
        </w:rPr>
        <w:t>Update the NPM to latest Version</w:t>
      </w:r>
    </w:p>
    <w:p w:rsidR="00356D8F" w:rsidRDefault="00356D8F" w:rsidP="00356D8F">
      <w:r>
        <w:rPr>
          <w:noProof/>
        </w:rPr>
        <w:drawing>
          <wp:inline distT="0" distB="0" distL="0" distR="0" wp14:anchorId="11D44CBD" wp14:editId="1890B8D8">
            <wp:extent cx="5934710" cy="33985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356D8F" w:rsidP="00356D8F">
      <w:r>
        <w:rPr>
          <w:noProof/>
        </w:rPr>
        <w:drawing>
          <wp:inline distT="0" distB="0" distL="0" distR="0" wp14:anchorId="030FE334" wp14:editId="138C06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D73C03" w:rsidP="00356D8F">
      <w:hyperlink r:id="rId10" w:history="1">
        <w:r w:rsidR="00356D8F" w:rsidRPr="00D35E50">
          <w:rPr>
            <w:rStyle w:val="Hyperlink"/>
          </w:rPr>
          <w:t>https://blogs.msmvps.com/deborahk/angular-2-getting-started-problem-solver/</w:t>
        </w:r>
      </w:hyperlink>
    </w:p>
    <w:p w:rsidR="00356D8F" w:rsidRDefault="00D73C03" w:rsidP="00356D8F">
      <w:hyperlink r:id="rId11" w:history="1">
        <w:r w:rsidR="00356D8F" w:rsidRPr="00D35E50">
          <w:rPr>
            <w:rStyle w:val="Hyperlink"/>
          </w:rPr>
          <w:t>https://github.com/Deborahk/Angular-GettingStarted</w:t>
        </w:r>
      </w:hyperlink>
    </w:p>
    <w:p w:rsidR="00356D8F" w:rsidRDefault="00356D8F" w:rsidP="00356D8F"/>
    <w:p w:rsidR="00356D8F" w:rsidRDefault="00356D8F" w:rsidP="00356D8F">
      <w:r>
        <w:rPr>
          <w:noProof/>
        </w:rPr>
        <w:drawing>
          <wp:inline distT="0" distB="0" distL="0" distR="0" wp14:anchorId="1D996C6F" wp14:editId="21E198C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>
      <w:r>
        <w:rPr>
          <w:noProof/>
        </w:rPr>
        <w:drawing>
          <wp:inline distT="0" distB="0" distL="0" distR="0" wp14:anchorId="66AE8B1D" wp14:editId="511BD7A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D73C03" w:rsidP="00356D8F">
      <w:hyperlink r:id="rId14" w:history="1">
        <w:r w:rsidR="00356D8F" w:rsidRPr="00D35E50">
          <w:rPr>
            <w:rStyle w:val="Hyperlink"/>
          </w:rPr>
          <w:t>https://code.Visualstudio.com</w:t>
        </w:r>
      </w:hyperlink>
    </w:p>
    <w:p w:rsidR="00356D8F" w:rsidRDefault="00356D8F" w:rsidP="00356D8F">
      <w:r>
        <w:rPr>
          <w:noProof/>
        </w:rPr>
        <w:drawing>
          <wp:inline distT="0" distB="0" distL="0" distR="0" wp14:anchorId="342D5F76" wp14:editId="4BB40F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>
      <w:r>
        <w:rPr>
          <w:noProof/>
        </w:rPr>
        <w:drawing>
          <wp:inline distT="0" distB="0" distL="0" distR="0" wp14:anchorId="55BECA16" wp14:editId="135BA3A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0" w:rsidRDefault="006E34D0" w:rsidP="00356D8F">
      <w:r>
        <w:rPr>
          <w:noProof/>
        </w:rPr>
        <w:lastRenderedPageBreak/>
        <w:drawing>
          <wp:inline distT="0" distB="0" distL="0" distR="0" wp14:anchorId="6695317E" wp14:editId="6FE80537">
            <wp:extent cx="5486400" cy="308434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0" w:rsidRDefault="006E34D0" w:rsidP="00356D8F"/>
    <w:p w:rsidR="006E34D0" w:rsidRDefault="006E34D0" w:rsidP="00356D8F">
      <w:r>
        <w:t>Commands:</w:t>
      </w:r>
    </w:p>
    <w:p w:rsidR="00AE717A" w:rsidRPr="00AE717A" w:rsidRDefault="00AE717A" w:rsidP="00356D8F">
      <w:pPr>
        <w:rPr>
          <w:b/>
        </w:rPr>
      </w:pPr>
      <w:proofErr w:type="spellStart"/>
      <w:r w:rsidRPr="00AE717A">
        <w:rPr>
          <w:b/>
        </w:rPr>
        <w:t>Npm</w:t>
      </w:r>
      <w:proofErr w:type="spellEnd"/>
      <w:r w:rsidRPr="00AE717A">
        <w:rPr>
          <w:b/>
        </w:rPr>
        <w:t xml:space="preserve"> install</w:t>
      </w:r>
    </w:p>
    <w:p w:rsidR="006E34D0" w:rsidRDefault="006E34D0" w:rsidP="00356D8F"/>
    <w:p w:rsidR="006E34D0" w:rsidRDefault="006E34D0" w:rsidP="00356D8F">
      <w:proofErr w:type="spellStart"/>
      <w:proofErr w:type="gramStart"/>
      <w:r w:rsidRPr="006E34D0">
        <w:rPr>
          <w:b/>
        </w:rPr>
        <w:t>npm</w:t>
      </w:r>
      <w:proofErr w:type="spellEnd"/>
      <w:proofErr w:type="gramEnd"/>
      <w:r w:rsidRPr="006E34D0">
        <w:rPr>
          <w:b/>
        </w:rPr>
        <w:t xml:space="preserve"> start</w:t>
      </w:r>
      <w:r>
        <w:t xml:space="preserve"> is to start the project </w:t>
      </w:r>
    </w:p>
    <w:p w:rsidR="00AE717A" w:rsidRDefault="00AE717A" w:rsidP="00356D8F"/>
    <w:p w:rsidR="00AE717A" w:rsidRDefault="00AE717A" w:rsidP="00356D8F">
      <w:r>
        <w:rPr>
          <w:noProof/>
        </w:rPr>
        <w:drawing>
          <wp:inline distT="0" distB="0" distL="0" distR="0" wp14:anchorId="3CF19F6F" wp14:editId="310DCE28">
            <wp:extent cx="5486400" cy="3084342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A5" w:rsidRDefault="00ED3AA5" w:rsidP="00356D8F">
      <w:r>
        <w:rPr>
          <w:noProof/>
        </w:rPr>
        <w:lastRenderedPageBreak/>
        <w:drawing>
          <wp:inline distT="0" distB="0" distL="0" distR="0" wp14:anchorId="4FE8B094" wp14:editId="044167B0">
            <wp:extent cx="5486400" cy="3084342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Default="00ED3AA5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68936889" wp14:editId="7A1E42DB">
            <wp:extent cx="5486400" cy="308434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Default="00BD4B25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C54363E" wp14:editId="5CA8BBEB">
            <wp:extent cx="5486400" cy="3084342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Default="00BD4B25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399B9796" wp14:editId="77A14655">
            <wp:extent cx="5486400" cy="308434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Default="00BD4B25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CDF92B2" wp14:editId="40B8DF42">
            <wp:extent cx="5486400" cy="308434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58" w:rsidRDefault="00BD4B25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2EC483AB" wp14:editId="3346D70A">
            <wp:extent cx="5486400" cy="3084342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58" w:rsidRDefault="00EC2258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6C78CE" wp14:editId="497FC103">
            <wp:extent cx="5486400" cy="3084342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Default="00EC2258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2803518C" wp14:editId="43B99698">
            <wp:extent cx="5486400" cy="308434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Default="00152E10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1F8ED1" wp14:editId="44B5A80E">
            <wp:extent cx="5486400" cy="308434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Default="00152E10" w:rsidP="00152E10">
      <w:pPr>
        <w:jc w:val="left"/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What is bootstrapping?</w:t>
      </w:r>
    </w:p>
    <w:p w:rsidR="00152E10" w:rsidRDefault="00152E10" w:rsidP="00152E10">
      <w:pPr>
        <w:jc w:val="left"/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We need to say something to angular to start our a</w:t>
      </w:r>
      <w:r w:rsidR="00352143">
        <w:rPr>
          <w:rFonts w:asciiTheme="majorHAnsi" w:hAnsiTheme="majorHAnsi" w:cs="Times New Roman"/>
          <w:smallCaps/>
          <w:webHidden/>
          <w:sz w:val="22"/>
          <w:szCs w:val="22"/>
        </w:rPr>
        <w:t xml:space="preserve">pplication using root component, This process is called as </w:t>
      </w:r>
      <w:proofErr w:type="spellStart"/>
      <w:r w:rsidR="00352143">
        <w:rPr>
          <w:rFonts w:asciiTheme="majorHAnsi" w:hAnsiTheme="majorHAnsi" w:cs="Times New Roman"/>
          <w:smallCaps/>
          <w:webHidden/>
          <w:sz w:val="22"/>
          <w:szCs w:val="22"/>
        </w:rPr>
        <w:t>bootstratpping</w:t>
      </w:r>
      <w:proofErr w:type="spellEnd"/>
      <w:r w:rsidR="00352143">
        <w:rPr>
          <w:rFonts w:asciiTheme="majorHAnsi" w:hAnsiTheme="majorHAnsi" w:cs="Times New Roman"/>
          <w:smallCaps/>
          <w:webHidden/>
          <w:sz w:val="22"/>
          <w:szCs w:val="22"/>
        </w:rPr>
        <w:t>.</w:t>
      </w:r>
    </w:p>
    <w:p w:rsidR="00D73C03" w:rsidRDefault="00D73C03" w:rsidP="00152E10">
      <w:pPr>
        <w:jc w:val="left"/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2077C3BA" wp14:editId="68FE2D98">
            <wp:extent cx="5486400" cy="3084342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03" w:rsidRDefault="00D73C03" w:rsidP="00152E10">
      <w:pPr>
        <w:jc w:val="left"/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1029F71" wp14:editId="1D3F0EB3">
            <wp:extent cx="5486400" cy="3084342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C573FF" w:rsidRDefault="00C573FF" w:rsidP="00152E10">
      <w:pPr>
        <w:jc w:val="left"/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br w:type="page"/>
      </w:r>
      <w:hyperlink r:id="rId30" w:history="1">
        <w:r w:rsidR="009E76C2" w:rsidRPr="007F0C61">
          <w:rPr>
            <w:rStyle w:val="Hyperlink"/>
            <w:rFonts w:asciiTheme="majorHAnsi" w:hAnsiTheme="majorHAnsi" w:cs="Times New Roman"/>
            <w:smallCaps/>
            <w:webHidden/>
            <w:sz w:val="22"/>
            <w:szCs w:val="22"/>
          </w:rPr>
          <w:t>http://blogs.msmvps.com/deborahk/anuglar-2-getting-started-problem-solver/</w:t>
        </w:r>
      </w:hyperlink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Building the Custom pipes</w:t>
      </w: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1B40E139" wp14:editId="3F000102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57" w:rsidRDefault="00952C57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52C57" w:rsidRDefault="00952C57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6BEAEEC1" wp14:editId="69FB04F6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br w:type="page"/>
      </w: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F67D3A" w:rsidP="00C573FF">
      <w:pPr>
        <w:pStyle w:val="Heading1"/>
        <w:rPr>
          <w:webHidden/>
        </w:rPr>
      </w:pPr>
      <w:r>
        <w:rPr>
          <w:webHidden/>
        </w:rPr>
        <w:t>AZURE Function APP</w:t>
      </w:r>
      <w:r w:rsidR="008575C1">
        <w:rPr>
          <w:webHidden/>
        </w:rPr>
        <w:t>s</w:t>
      </w:r>
    </w:p>
    <w:p w:rsidR="009E76C2" w:rsidRDefault="009E76C2" w:rsidP="00C573FF">
      <w:pPr>
        <w:pStyle w:val="Heading1"/>
        <w:rPr>
          <w:webHidden/>
        </w:rPr>
      </w:pPr>
    </w:p>
    <w:p w:rsidR="00C573FF" w:rsidRDefault="00C573FF" w:rsidP="00C573FF">
      <w:pPr>
        <w:pStyle w:val="Heading1"/>
      </w:pPr>
      <w:r>
        <w:rPr>
          <w:webHidden/>
        </w:rPr>
        <w:br w:type="page"/>
      </w:r>
    </w:p>
    <w:p w:rsidR="00F67D3A" w:rsidRDefault="00F67D3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lastRenderedPageBreak/>
        <w:t>Azure Functions Core Tools command line Interface</w:t>
      </w:r>
    </w:p>
    <w:p w:rsidR="00F67D3A" w:rsidRDefault="00F67D3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github.com/Azure/Azure-Functions-cli</w:t>
      </w: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B040FDC" wp14:editId="602D445E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05EBE82" wp14:editId="20F45204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FD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048F55" wp14:editId="6FF732CA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6C92A53" wp14:editId="5FAA30A4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A8C996" wp14:editId="6316FE89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D4A" w:rsidSect="0087325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413D" w:rsidRDefault="00B6413D" w:rsidP="00356D8F">
      <w:pPr>
        <w:spacing w:after="0" w:line="240" w:lineRule="auto"/>
      </w:pPr>
      <w:r>
        <w:separator/>
      </w:r>
    </w:p>
  </w:endnote>
  <w:endnote w:type="continuationSeparator" w:id="0">
    <w:p w:rsidR="00B6413D" w:rsidRDefault="00B6413D" w:rsidP="00356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413D" w:rsidRDefault="00B6413D" w:rsidP="00356D8F">
      <w:pPr>
        <w:spacing w:after="0" w:line="240" w:lineRule="auto"/>
      </w:pPr>
      <w:r>
        <w:separator/>
      </w:r>
    </w:p>
  </w:footnote>
  <w:footnote w:type="continuationSeparator" w:id="0">
    <w:p w:rsidR="00B6413D" w:rsidRDefault="00B6413D" w:rsidP="00356D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attachedTemplate r:id="rId1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D8F"/>
    <w:rsid w:val="00002AFF"/>
    <w:rsid w:val="00004797"/>
    <w:rsid w:val="0001424F"/>
    <w:rsid w:val="00020077"/>
    <w:rsid w:val="00020B54"/>
    <w:rsid w:val="0002515D"/>
    <w:rsid w:val="00025FF7"/>
    <w:rsid w:val="00027C98"/>
    <w:rsid w:val="00027E39"/>
    <w:rsid w:val="000306B6"/>
    <w:rsid w:val="00030A22"/>
    <w:rsid w:val="00030C11"/>
    <w:rsid w:val="00032986"/>
    <w:rsid w:val="0003556F"/>
    <w:rsid w:val="000355F7"/>
    <w:rsid w:val="00040B2D"/>
    <w:rsid w:val="00044263"/>
    <w:rsid w:val="00044F9A"/>
    <w:rsid w:val="000502F1"/>
    <w:rsid w:val="00053CE1"/>
    <w:rsid w:val="00056919"/>
    <w:rsid w:val="00057510"/>
    <w:rsid w:val="000619E3"/>
    <w:rsid w:val="00061F3F"/>
    <w:rsid w:val="0006367C"/>
    <w:rsid w:val="00063D3D"/>
    <w:rsid w:val="00064088"/>
    <w:rsid w:val="00064D61"/>
    <w:rsid w:val="00067760"/>
    <w:rsid w:val="000716B1"/>
    <w:rsid w:val="00072084"/>
    <w:rsid w:val="00072954"/>
    <w:rsid w:val="00072F55"/>
    <w:rsid w:val="00073469"/>
    <w:rsid w:val="00076D30"/>
    <w:rsid w:val="00077043"/>
    <w:rsid w:val="000778A7"/>
    <w:rsid w:val="00083D05"/>
    <w:rsid w:val="000845CA"/>
    <w:rsid w:val="00086D04"/>
    <w:rsid w:val="000935D6"/>
    <w:rsid w:val="00093CED"/>
    <w:rsid w:val="00094A41"/>
    <w:rsid w:val="00094E4C"/>
    <w:rsid w:val="000978D3"/>
    <w:rsid w:val="000A0AD3"/>
    <w:rsid w:val="000A1CD3"/>
    <w:rsid w:val="000A209A"/>
    <w:rsid w:val="000A2F39"/>
    <w:rsid w:val="000A3587"/>
    <w:rsid w:val="000A49A6"/>
    <w:rsid w:val="000A5E77"/>
    <w:rsid w:val="000A661C"/>
    <w:rsid w:val="000A7382"/>
    <w:rsid w:val="000B12D9"/>
    <w:rsid w:val="000B215A"/>
    <w:rsid w:val="000B35C3"/>
    <w:rsid w:val="000B5506"/>
    <w:rsid w:val="000B5FBB"/>
    <w:rsid w:val="000B6E44"/>
    <w:rsid w:val="000B7834"/>
    <w:rsid w:val="000C2381"/>
    <w:rsid w:val="000C3407"/>
    <w:rsid w:val="000C34B1"/>
    <w:rsid w:val="000D102F"/>
    <w:rsid w:val="000D2923"/>
    <w:rsid w:val="000D4DFC"/>
    <w:rsid w:val="000D521D"/>
    <w:rsid w:val="000D57D2"/>
    <w:rsid w:val="000E0017"/>
    <w:rsid w:val="000E0472"/>
    <w:rsid w:val="000E35F0"/>
    <w:rsid w:val="000E4D8E"/>
    <w:rsid w:val="000E4FAE"/>
    <w:rsid w:val="000E5FA2"/>
    <w:rsid w:val="000F0C20"/>
    <w:rsid w:val="000F3761"/>
    <w:rsid w:val="0010092A"/>
    <w:rsid w:val="0010282E"/>
    <w:rsid w:val="001032F6"/>
    <w:rsid w:val="00103941"/>
    <w:rsid w:val="00104F8A"/>
    <w:rsid w:val="0010512F"/>
    <w:rsid w:val="001072C9"/>
    <w:rsid w:val="00107CA6"/>
    <w:rsid w:val="00110047"/>
    <w:rsid w:val="001110E3"/>
    <w:rsid w:val="001114A2"/>
    <w:rsid w:val="0011169B"/>
    <w:rsid w:val="00111A8A"/>
    <w:rsid w:val="00112A4A"/>
    <w:rsid w:val="0011666A"/>
    <w:rsid w:val="00122C3C"/>
    <w:rsid w:val="00122E39"/>
    <w:rsid w:val="0012344A"/>
    <w:rsid w:val="00124364"/>
    <w:rsid w:val="00125CFC"/>
    <w:rsid w:val="001260D4"/>
    <w:rsid w:val="0012620C"/>
    <w:rsid w:val="00132142"/>
    <w:rsid w:val="00133257"/>
    <w:rsid w:val="00133EEF"/>
    <w:rsid w:val="00134C25"/>
    <w:rsid w:val="0013543D"/>
    <w:rsid w:val="00136DF6"/>
    <w:rsid w:val="00137BC7"/>
    <w:rsid w:val="00141C30"/>
    <w:rsid w:val="00144468"/>
    <w:rsid w:val="001451CE"/>
    <w:rsid w:val="0014551F"/>
    <w:rsid w:val="00145DFC"/>
    <w:rsid w:val="00146596"/>
    <w:rsid w:val="00147FEF"/>
    <w:rsid w:val="0015048C"/>
    <w:rsid w:val="00152E10"/>
    <w:rsid w:val="00154121"/>
    <w:rsid w:val="001549D6"/>
    <w:rsid w:val="00156B76"/>
    <w:rsid w:val="00157783"/>
    <w:rsid w:val="0016137C"/>
    <w:rsid w:val="00161A63"/>
    <w:rsid w:val="00172D5F"/>
    <w:rsid w:val="001818A7"/>
    <w:rsid w:val="00182A89"/>
    <w:rsid w:val="00182E05"/>
    <w:rsid w:val="001865ED"/>
    <w:rsid w:val="001865F4"/>
    <w:rsid w:val="0018686F"/>
    <w:rsid w:val="00187A75"/>
    <w:rsid w:val="0019217C"/>
    <w:rsid w:val="00192944"/>
    <w:rsid w:val="001934FB"/>
    <w:rsid w:val="0019516E"/>
    <w:rsid w:val="00195ACE"/>
    <w:rsid w:val="0019645B"/>
    <w:rsid w:val="001A0497"/>
    <w:rsid w:val="001A1100"/>
    <w:rsid w:val="001A1686"/>
    <w:rsid w:val="001A1BA6"/>
    <w:rsid w:val="001A2DE6"/>
    <w:rsid w:val="001A3A02"/>
    <w:rsid w:val="001A3C05"/>
    <w:rsid w:val="001A4C9D"/>
    <w:rsid w:val="001A72E4"/>
    <w:rsid w:val="001B0B55"/>
    <w:rsid w:val="001B0CD0"/>
    <w:rsid w:val="001B13CC"/>
    <w:rsid w:val="001B20D6"/>
    <w:rsid w:val="001B3625"/>
    <w:rsid w:val="001B4A66"/>
    <w:rsid w:val="001B4A95"/>
    <w:rsid w:val="001B7A0C"/>
    <w:rsid w:val="001B7F87"/>
    <w:rsid w:val="001C12AD"/>
    <w:rsid w:val="001C301A"/>
    <w:rsid w:val="001C322C"/>
    <w:rsid w:val="001C7A72"/>
    <w:rsid w:val="001D0164"/>
    <w:rsid w:val="001D13F2"/>
    <w:rsid w:val="001D20FA"/>
    <w:rsid w:val="001D21D7"/>
    <w:rsid w:val="001D234C"/>
    <w:rsid w:val="001D572C"/>
    <w:rsid w:val="001D5D44"/>
    <w:rsid w:val="001D6818"/>
    <w:rsid w:val="001E133A"/>
    <w:rsid w:val="001E3E28"/>
    <w:rsid w:val="001E519B"/>
    <w:rsid w:val="001E5D5B"/>
    <w:rsid w:val="001E6809"/>
    <w:rsid w:val="001F7717"/>
    <w:rsid w:val="002037EA"/>
    <w:rsid w:val="00207545"/>
    <w:rsid w:val="00211742"/>
    <w:rsid w:val="00211B87"/>
    <w:rsid w:val="00211E2E"/>
    <w:rsid w:val="00212E32"/>
    <w:rsid w:val="002135AB"/>
    <w:rsid w:val="00213AD5"/>
    <w:rsid w:val="00215E45"/>
    <w:rsid w:val="00216C42"/>
    <w:rsid w:val="00216CDC"/>
    <w:rsid w:val="002207FD"/>
    <w:rsid w:val="00220839"/>
    <w:rsid w:val="00222BCB"/>
    <w:rsid w:val="00222C52"/>
    <w:rsid w:val="002235F6"/>
    <w:rsid w:val="00223F24"/>
    <w:rsid w:val="002242E3"/>
    <w:rsid w:val="00225F46"/>
    <w:rsid w:val="00230516"/>
    <w:rsid w:val="00231377"/>
    <w:rsid w:val="00236434"/>
    <w:rsid w:val="00237A65"/>
    <w:rsid w:val="00240011"/>
    <w:rsid w:val="00240EED"/>
    <w:rsid w:val="00242630"/>
    <w:rsid w:val="00245394"/>
    <w:rsid w:val="002501D4"/>
    <w:rsid w:val="00250A08"/>
    <w:rsid w:val="002513A4"/>
    <w:rsid w:val="00252BBE"/>
    <w:rsid w:val="00252F34"/>
    <w:rsid w:val="00254654"/>
    <w:rsid w:val="00255F1E"/>
    <w:rsid w:val="00257E2D"/>
    <w:rsid w:val="00263858"/>
    <w:rsid w:val="00264C07"/>
    <w:rsid w:val="00265607"/>
    <w:rsid w:val="00266201"/>
    <w:rsid w:val="00266A32"/>
    <w:rsid w:val="00267E7F"/>
    <w:rsid w:val="00270608"/>
    <w:rsid w:val="0027171C"/>
    <w:rsid w:val="0027230A"/>
    <w:rsid w:val="0027535C"/>
    <w:rsid w:val="0027766E"/>
    <w:rsid w:val="00277CDA"/>
    <w:rsid w:val="00280B24"/>
    <w:rsid w:val="00285C7B"/>
    <w:rsid w:val="002870FE"/>
    <w:rsid w:val="00291427"/>
    <w:rsid w:val="00292E21"/>
    <w:rsid w:val="002944B2"/>
    <w:rsid w:val="002966A5"/>
    <w:rsid w:val="002A1F4E"/>
    <w:rsid w:val="002A2C04"/>
    <w:rsid w:val="002A31AB"/>
    <w:rsid w:val="002A49BD"/>
    <w:rsid w:val="002A772E"/>
    <w:rsid w:val="002B02AA"/>
    <w:rsid w:val="002B13E7"/>
    <w:rsid w:val="002B1DBC"/>
    <w:rsid w:val="002C11E3"/>
    <w:rsid w:val="002C2D34"/>
    <w:rsid w:val="002C2DEE"/>
    <w:rsid w:val="002C32CC"/>
    <w:rsid w:val="002C4683"/>
    <w:rsid w:val="002C472C"/>
    <w:rsid w:val="002C5CE8"/>
    <w:rsid w:val="002C73AF"/>
    <w:rsid w:val="002D070E"/>
    <w:rsid w:val="002D12E1"/>
    <w:rsid w:val="002D208B"/>
    <w:rsid w:val="002E0D00"/>
    <w:rsid w:val="002E23B7"/>
    <w:rsid w:val="002E248F"/>
    <w:rsid w:val="002E6280"/>
    <w:rsid w:val="002E65D3"/>
    <w:rsid w:val="002F0CD8"/>
    <w:rsid w:val="002F291F"/>
    <w:rsid w:val="002F2A00"/>
    <w:rsid w:val="002F31A4"/>
    <w:rsid w:val="002F693E"/>
    <w:rsid w:val="00301312"/>
    <w:rsid w:val="00302E67"/>
    <w:rsid w:val="00305F28"/>
    <w:rsid w:val="00306A1E"/>
    <w:rsid w:val="00310136"/>
    <w:rsid w:val="003114A8"/>
    <w:rsid w:val="0031172E"/>
    <w:rsid w:val="003117E0"/>
    <w:rsid w:val="003134A2"/>
    <w:rsid w:val="00314196"/>
    <w:rsid w:val="003166EA"/>
    <w:rsid w:val="003167A7"/>
    <w:rsid w:val="00320072"/>
    <w:rsid w:val="003205E7"/>
    <w:rsid w:val="003207D1"/>
    <w:rsid w:val="00320BA7"/>
    <w:rsid w:val="003224DD"/>
    <w:rsid w:val="00324091"/>
    <w:rsid w:val="0032625C"/>
    <w:rsid w:val="00327313"/>
    <w:rsid w:val="00327A86"/>
    <w:rsid w:val="003338E7"/>
    <w:rsid w:val="00334DA2"/>
    <w:rsid w:val="00340495"/>
    <w:rsid w:val="00340F57"/>
    <w:rsid w:val="00342AAE"/>
    <w:rsid w:val="003446CA"/>
    <w:rsid w:val="00345B26"/>
    <w:rsid w:val="003471C2"/>
    <w:rsid w:val="00352143"/>
    <w:rsid w:val="00352D9B"/>
    <w:rsid w:val="00353D66"/>
    <w:rsid w:val="00355386"/>
    <w:rsid w:val="0035683D"/>
    <w:rsid w:val="00356D8F"/>
    <w:rsid w:val="00357386"/>
    <w:rsid w:val="0035778C"/>
    <w:rsid w:val="00357C24"/>
    <w:rsid w:val="00360A86"/>
    <w:rsid w:val="00362EB3"/>
    <w:rsid w:val="00365D82"/>
    <w:rsid w:val="00371472"/>
    <w:rsid w:val="003714B5"/>
    <w:rsid w:val="00372AA3"/>
    <w:rsid w:val="00375831"/>
    <w:rsid w:val="00375AA3"/>
    <w:rsid w:val="00377A5A"/>
    <w:rsid w:val="0038111B"/>
    <w:rsid w:val="003819C0"/>
    <w:rsid w:val="00383497"/>
    <w:rsid w:val="003852D3"/>
    <w:rsid w:val="00392424"/>
    <w:rsid w:val="00392B68"/>
    <w:rsid w:val="00394B58"/>
    <w:rsid w:val="00396660"/>
    <w:rsid w:val="00396891"/>
    <w:rsid w:val="00396965"/>
    <w:rsid w:val="00396E7F"/>
    <w:rsid w:val="003A1D48"/>
    <w:rsid w:val="003A2868"/>
    <w:rsid w:val="003A2FC9"/>
    <w:rsid w:val="003A6369"/>
    <w:rsid w:val="003A6E00"/>
    <w:rsid w:val="003A7E6D"/>
    <w:rsid w:val="003B117F"/>
    <w:rsid w:val="003B1233"/>
    <w:rsid w:val="003B141A"/>
    <w:rsid w:val="003B506C"/>
    <w:rsid w:val="003B5502"/>
    <w:rsid w:val="003B64C4"/>
    <w:rsid w:val="003B78F0"/>
    <w:rsid w:val="003B7A73"/>
    <w:rsid w:val="003C1889"/>
    <w:rsid w:val="003C2FEC"/>
    <w:rsid w:val="003C595A"/>
    <w:rsid w:val="003D068B"/>
    <w:rsid w:val="003D07B6"/>
    <w:rsid w:val="003D138C"/>
    <w:rsid w:val="003D414E"/>
    <w:rsid w:val="003D4705"/>
    <w:rsid w:val="003D52A3"/>
    <w:rsid w:val="003E0F27"/>
    <w:rsid w:val="003E1295"/>
    <w:rsid w:val="003E182B"/>
    <w:rsid w:val="003E5B9A"/>
    <w:rsid w:val="003E775C"/>
    <w:rsid w:val="003E7801"/>
    <w:rsid w:val="003F022F"/>
    <w:rsid w:val="003F1CE8"/>
    <w:rsid w:val="003F269D"/>
    <w:rsid w:val="003F2B30"/>
    <w:rsid w:val="003F5A56"/>
    <w:rsid w:val="003F62EB"/>
    <w:rsid w:val="00400D18"/>
    <w:rsid w:val="0040184B"/>
    <w:rsid w:val="004053B4"/>
    <w:rsid w:val="00406BCA"/>
    <w:rsid w:val="00407896"/>
    <w:rsid w:val="00410F29"/>
    <w:rsid w:val="00413E08"/>
    <w:rsid w:val="00415B43"/>
    <w:rsid w:val="00415D07"/>
    <w:rsid w:val="004163B5"/>
    <w:rsid w:val="00416D93"/>
    <w:rsid w:val="00417E2B"/>
    <w:rsid w:val="00424C98"/>
    <w:rsid w:val="0042566B"/>
    <w:rsid w:val="00425898"/>
    <w:rsid w:val="004262BB"/>
    <w:rsid w:val="00426C40"/>
    <w:rsid w:val="004308E7"/>
    <w:rsid w:val="00434A70"/>
    <w:rsid w:val="00436FAF"/>
    <w:rsid w:val="0043762D"/>
    <w:rsid w:val="00437747"/>
    <w:rsid w:val="00437976"/>
    <w:rsid w:val="004415EB"/>
    <w:rsid w:val="004416F9"/>
    <w:rsid w:val="00441AD5"/>
    <w:rsid w:val="004448DF"/>
    <w:rsid w:val="004453B0"/>
    <w:rsid w:val="0044732F"/>
    <w:rsid w:val="00451237"/>
    <w:rsid w:val="004520B8"/>
    <w:rsid w:val="004531F0"/>
    <w:rsid w:val="00455DC0"/>
    <w:rsid w:val="004562DC"/>
    <w:rsid w:val="004662BA"/>
    <w:rsid w:val="00466781"/>
    <w:rsid w:val="004675C2"/>
    <w:rsid w:val="004706C8"/>
    <w:rsid w:val="00472E98"/>
    <w:rsid w:val="00473D2D"/>
    <w:rsid w:val="00475340"/>
    <w:rsid w:val="00476BD1"/>
    <w:rsid w:val="00477C25"/>
    <w:rsid w:val="00480C3D"/>
    <w:rsid w:val="004818AA"/>
    <w:rsid w:val="004824CB"/>
    <w:rsid w:val="00483935"/>
    <w:rsid w:val="00485605"/>
    <w:rsid w:val="004857BD"/>
    <w:rsid w:val="0049253C"/>
    <w:rsid w:val="004932D2"/>
    <w:rsid w:val="00494553"/>
    <w:rsid w:val="00494BF2"/>
    <w:rsid w:val="0049721E"/>
    <w:rsid w:val="00497321"/>
    <w:rsid w:val="004A1E63"/>
    <w:rsid w:val="004A1E67"/>
    <w:rsid w:val="004A26A6"/>
    <w:rsid w:val="004A311A"/>
    <w:rsid w:val="004A71D7"/>
    <w:rsid w:val="004B470E"/>
    <w:rsid w:val="004B60D8"/>
    <w:rsid w:val="004B6929"/>
    <w:rsid w:val="004B7647"/>
    <w:rsid w:val="004B77D0"/>
    <w:rsid w:val="004C2012"/>
    <w:rsid w:val="004C2BEF"/>
    <w:rsid w:val="004C5806"/>
    <w:rsid w:val="004C6F5C"/>
    <w:rsid w:val="004D08F2"/>
    <w:rsid w:val="004D16ED"/>
    <w:rsid w:val="004D1D57"/>
    <w:rsid w:val="004D29AC"/>
    <w:rsid w:val="004D2FD5"/>
    <w:rsid w:val="004D442F"/>
    <w:rsid w:val="004D7955"/>
    <w:rsid w:val="004E0B57"/>
    <w:rsid w:val="004E0F88"/>
    <w:rsid w:val="004E1EC8"/>
    <w:rsid w:val="004E3C5A"/>
    <w:rsid w:val="004E5136"/>
    <w:rsid w:val="004E5CAD"/>
    <w:rsid w:val="004E7E4A"/>
    <w:rsid w:val="004F0746"/>
    <w:rsid w:val="004F2447"/>
    <w:rsid w:val="004F44BE"/>
    <w:rsid w:val="004F5B4E"/>
    <w:rsid w:val="004F6B8B"/>
    <w:rsid w:val="00503291"/>
    <w:rsid w:val="00503421"/>
    <w:rsid w:val="00503E0E"/>
    <w:rsid w:val="0050466C"/>
    <w:rsid w:val="005054ED"/>
    <w:rsid w:val="005115C7"/>
    <w:rsid w:val="00512E2D"/>
    <w:rsid w:val="00517DBA"/>
    <w:rsid w:val="00521BAE"/>
    <w:rsid w:val="005220FA"/>
    <w:rsid w:val="00522D0A"/>
    <w:rsid w:val="005231B9"/>
    <w:rsid w:val="00523BBC"/>
    <w:rsid w:val="0052407B"/>
    <w:rsid w:val="005248B3"/>
    <w:rsid w:val="00524C0C"/>
    <w:rsid w:val="00531631"/>
    <w:rsid w:val="005317A3"/>
    <w:rsid w:val="005351F5"/>
    <w:rsid w:val="0053552B"/>
    <w:rsid w:val="00536359"/>
    <w:rsid w:val="005402C5"/>
    <w:rsid w:val="0054068F"/>
    <w:rsid w:val="00540B7C"/>
    <w:rsid w:val="00540D67"/>
    <w:rsid w:val="00540E42"/>
    <w:rsid w:val="00544C8A"/>
    <w:rsid w:val="0054547C"/>
    <w:rsid w:val="005464C2"/>
    <w:rsid w:val="0055102F"/>
    <w:rsid w:val="0055137E"/>
    <w:rsid w:val="00551F25"/>
    <w:rsid w:val="005531C3"/>
    <w:rsid w:val="005557D5"/>
    <w:rsid w:val="00557EA2"/>
    <w:rsid w:val="00560E96"/>
    <w:rsid w:val="005642B5"/>
    <w:rsid w:val="00571871"/>
    <w:rsid w:val="00572EEA"/>
    <w:rsid w:val="005758B5"/>
    <w:rsid w:val="005765EE"/>
    <w:rsid w:val="0058077F"/>
    <w:rsid w:val="00584A57"/>
    <w:rsid w:val="00584EB6"/>
    <w:rsid w:val="00587119"/>
    <w:rsid w:val="00587B95"/>
    <w:rsid w:val="00590C7D"/>
    <w:rsid w:val="00591704"/>
    <w:rsid w:val="00591756"/>
    <w:rsid w:val="005928F8"/>
    <w:rsid w:val="00593203"/>
    <w:rsid w:val="005936E4"/>
    <w:rsid w:val="00595F38"/>
    <w:rsid w:val="005A0266"/>
    <w:rsid w:val="005A175A"/>
    <w:rsid w:val="005A1BAD"/>
    <w:rsid w:val="005A2027"/>
    <w:rsid w:val="005A69EB"/>
    <w:rsid w:val="005A7670"/>
    <w:rsid w:val="005B0E47"/>
    <w:rsid w:val="005B105C"/>
    <w:rsid w:val="005B4A22"/>
    <w:rsid w:val="005B69FE"/>
    <w:rsid w:val="005B7242"/>
    <w:rsid w:val="005B7A58"/>
    <w:rsid w:val="005C3204"/>
    <w:rsid w:val="005C44E4"/>
    <w:rsid w:val="005C59C9"/>
    <w:rsid w:val="005D32EE"/>
    <w:rsid w:val="005D3E5E"/>
    <w:rsid w:val="005D5588"/>
    <w:rsid w:val="005D5CF3"/>
    <w:rsid w:val="005D7B6A"/>
    <w:rsid w:val="005E7DDF"/>
    <w:rsid w:val="005F17BE"/>
    <w:rsid w:val="005F17DE"/>
    <w:rsid w:val="005F19A4"/>
    <w:rsid w:val="005F201F"/>
    <w:rsid w:val="005F21BA"/>
    <w:rsid w:val="005F2F3B"/>
    <w:rsid w:val="005F3752"/>
    <w:rsid w:val="005F3865"/>
    <w:rsid w:val="005F3F1D"/>
    <w:rsid w:val="005F4EDD"/>
    <w:rsid w:val="005F7207"/>
    <w:rsid w:val="005F7D71"/>
    <w:rsid w:val="00602972"/>
    <w:rsid w:val="00604D11"/>
    <w:rsid w:val="006055E6"/>
    <w:rsid w:val="00605BB5"/>
    <w:rsid w:val="00605F35"/>
    <w:rsid w:val="006065C8"/>
    <w:rsid w:val="00606D90"/>
    <w:rsid w:val="00607786"/>
    <w:rsid w:val="00614DC9"/>
    <w:rsid w:val="00614E9B"/>
    <w:rsid w:val="00614FD0"/>
    <w:rsid w:val="006151BD"/>
    <w:rsid w:val="0061714F"/>
    <w:rsid w:val="006178AF"/>
    <w:rsid w:val="00617951"/>
    <w:rsid w:val="00617955"/>
    <w:rsid w:val="00621761"/>
    <w:rsid w:val="00622846"/>
    <w:rsid w:val="00631D1D"/>
    <w:rsid w:val="00635009"/>
    <w:rsid w:val="00635319"/>
    <w:rsid w:val="006353BA"/>
    <w:rsid w:val="00635673"/>
    <w:rsid w:val="0064271A"/>
    <w:rsid w:val="006450B2"/>
    <w:rsid w:val="00651512"/>
    <w:rsid w:val="006519CE"/>
    <w:rsid w:val="00652936"/>
    <w:rsid w:val="00653D37"/>
    <w:rsid w:val="00654471"/>
    <w:rsid w:val="0065450C"/>
    <w:rsid w:val="0065602F"/>
    <w:rsid w:val="00660AA7"/>
    <w:rsid w:val="00662626"/>
    <w:rsid w:val="00663099"/>
    <w:rsid w:val="00663DD6"/>
    <w:rsid w:val="0066486D"/>
    <w:rsid w:val="00665C27"/>
    <w:rsid w:val="006672C7"/>
    <w:rsid w:val="0067306D"/>
    <w:rsid w:val="00673617"/>
    <w:rsid w:val="0067768A"/>
    <w:rsid w:val="00682BCC"/>
    <w:rsid w:val="006868F1"/>
    <w:rsid w:val="006914EA"/>
    <w:rsid w:val="0069223E"/>
    <w:rsid w:val="006924DA"/>
    <w:rsid w:val="0069310B"/>
    <w:rsid w:val="00694B0C"/>
    <w:rsid w:val="006953C1"/>
    <w:rsid w:val="00697BDB"/>
    <w:rsid w:val="006A06CF"/>
    <w:rsid w:val="006A0E5E"/>
    <w:rsid w:val="006A183A"/>
    <w:rsid w:val="006A3D3D"/>
    <w:rsid w:val="006A7C12"/>
    <w:rsid w:val="006B2D90"/>
    <w:rsid w:val="006B38CD"/>
    <w:rsid w:val="006B42F4"/>
    <w:rsid w:val="006B51C6"/>
    <w:rsid w:val="006C315F"/>
    <w:rsid w:val="006C3D54"/>
    <w:rsid w:val="006C5B8D"/>
    <w:rsid w:val="006C627A"/>
    <w:rsid w:val="006C6F63"/>
    <w:rsid w:val="006C73E3"/>
    <w:rsid w:val="006D004D"/>
    <w:rsid w:val="006D10B7"/>
    <w:rsid w:val="006D2010"/>
    <w:rsid w:val="006D49DC"/>
    <w:rsid w:val="006D53E8"/>
    <w:rsid w:val="006D6805"/>
    <w:rsid w:val="006D7A7D"/>
    <w:rsid w:val="006E1B44"/>
    <w:rsid w:val="006E34D0"/>
    <w:rsid w:val="006E3F45"/>
    <w:rsid w:val="006E54E7"/>
    <w:rsid w:val="006E6083"/>
    <w:rsid w:val="006E687A"/>
    <w:rsid w:val="006E7A25"/>
    <w:rsid w:val="006F04FA"/>
    <w:rsid w:val="006F1F8F"/>
    <w:rsid w:val="006F2386"/>
    <w:rsid w:val="006F27F7"/>
    <w:rsid w:val="0070052A"/>
    <w:rsid w:val="00704927"/>
    <w:rsid w:val="00707D91"/>
    <w:rsid w:val="007107D9"/>
    <w:rsid w:val="00711610"/>
    <w:rsid w:val="00712B47"/>
    <w:rsid w:val="00714EA4"/>
    <w:rsid w:val="0071631D"/>
    <w:rsid w:val="00716ACA"/>
    <w:rsid w:val="00716C50"/>
    <w:rsid w:val="007176B9"/>
    <w:rsid w:val="007208EE"/>
    <w:rsid w:val="00724376"/>
    <w:rsid w:val="00725CB1"/>
    <w:rsid w:val="007304CC"/>
    <w:rsid w:val="0073588B"/>
    <w:rsid w:val="00735C4C"/>
    <w:rsid w:val="007402A7"/>
    <w:rsid w:val="0074215E"/>
    <w:rsid w:val="007430BF"/>
    <w:rsid w:val="007431D4"/>
    <w:rsid w:val="00746412"/>
    <w:rsid w:val="007470C9"/>
    <w:rsid w:val="00747FCB"/>
    <w:rsid w:val="00753DFE"/>
    <w:rsid w:val="007542AE"/>
    <w:rsid w:val="007555AE"/>
    <w:rsid w:val="00755C56"/>
    <w:rsid w:val="0075613D"/>
    <w:rsid w:val="007563C0"/>
    <w:rsid w:val="007607C5"/>
    <w:rsid w:val="00761641"/>
    <w:rsid w:val="00761E97"/>
    <w:rsid w:val="00763D4A"/>
    <w:rsid w:val="00764298"/>
    <w:rsid w:val="007653A1"/>
    <w:rsid w:val="007655AA"/>
    <w:rsid w:val="00765E5D"/>
    <w:rsid w:val="00766BD4"/>
    <w:rsid w:val="00770D07"/>
    <w:rsid w:val="007727EB"/>
    <w:rsid w:val="007752E9"/>
    <w:rsid w:val="007763D4"/>
    <w:rsid w:val="00781E16"/>
    <w:rsid w:val="007855A9"/>
    <w:rsid w:val="00785E13"/>
    <w:rsid w:val="00790BF9"/>
    <w:rsid w:val="0079171C"/>
    <w:rsid w:val="00793461"/>
    <w:rsid w:val="0079527F"/>
    <w:rsid w:val="00795F6E"/>
    <w:rsid w:val="007A0915"/>
    <w:rsid w:val="007A2381"/>
    <w:rsid w:val="007A2590"/>
    <w:rsid w:val="007A4304"/>
    <w:rsid w:val="007A44C4"/>
    <w:rsid w:val="007A713D"/>
    <w:rsid w:val="007A79D5"/>
    <w:rsid w:val="007B0FA1"/>
    <w:rsid w:val="007B34A1"/>
    <w:rsid w:val="007B533C"/>
    <w:rsid w:val="007B6EE9"/>
    <w:rsid w:val="007B7484"/>
    <w:rsid w:val="007C06F6"/>
    <w:rsid w:val="007C0800"/>
    <w:rsid w:val="007C4560"/>
    <w:rsid w:val="007C5BF2"/>
    <w:rsid w:val="007C7BB0"/>
    <w:rsid w:val="007D04F7"/>
    <w:rsid w:val="007D06BC"/>
    <w:rsid w:val="007E1B88"/>
    <w:rsid w:val="007E3802"/>
    <w:rsid w:val="007E50F5"/>
    <w:rsid w:val="007E5CEE"/>
    <w:rsid w:val="007E6B55"/>
    <w:rsid w:val="007E6DA4"/>
    <w:rsid w:val="007F1F9F"/>
    <w:rsid w:val="007F2CC4"/>
    <w:rsid w:val="007F32FC"/>
    <w:rsid w:val="007F3460"/>
    <w:rsid w:val="007F3715"/>
    <w:rsid w:val="007F38BC"/>
    <w:rsid w:val="007F528F"/>
    <w:rsid w:val="0080530B"/>
    <w:rsid w:val="0080660A"/>
    <w:rsid w:val="00813FF9"/>
    <w:rsid w:val="00814A0B"/>
    <w:rsid w:val="00814CF6"/>
    <w:rsid w:val="00816960"/>
    <w:rsid w:val="008172A3"/>
    <w:rsid w:val="008222F3"/>
    <w:rsid w:val="008233FA"/>
    <w:rsid w:val="008249F5"/>
    <w:rsid w:val="008261C7"/>
    <w:rsid w:val="00827D12"/>
    <w:rsid w:val="00830FC4"/>
    <w:rsid w:val="008353C0"/>
    <w:rsid w:val="00836046"/>
    <w:rsid w:val="00836479"/>
    <w:rsid w:val="0083671A"/>
    <w:rsid w:val="00840C35"/>
    <w:rsid w:val="00842834"/>
    <w:rsid w:val="00844476"/>
    <w:rsid w:val="008445D6"/>
    <w:rsid w:val="00850953"/>
    <w:rsid w:val="00853212"/>
    <w:rsid w:val="00853587"/>
    <w:rsid w:val="00853E9E"/>
    <w:rsid w:val="00854D09"/>
    <w:rsid w:val="00854F14"/>
    <w:rsid w:val="0085632F"/>
    <w:rsid w:val="008575C1"/>
    <w:rsid w:val="00861CFA"/>
    <w:rsid w:val="00861E51"/>
    <w:rsid w:val="00864D60"/>
    <w:rsid w:val="00865423"/>
    <w:rsid w:val="008656E9"/>
    <w:rsid w:val="00865FF4"/>
    <w:rsid w:val="00870623"/>
    <w:rsid w:val="0087129E"/>
    <w:rsid w:val="0087325A"/>
    <w:rsid w:val="00883217"/>
    <w:rsid w:val="008857EE"/>
    <w:rsid w:val="00891A0A"/>
    <w:rsid w:val="00893CB8"/>
    <w:rsid w:val="00895049"/>
    <w:rsid w:val="00895257"/>
    <w:rsid w:val="00895682"/>
    <w:rsid w:val="0089632F"/>
    <w:rsid w:val="008972C9"/>
    <w:rsid w:val="008A4313"/>
    <w:rsid w:val="008A4732"/>
    <w:rsid w:val="008B5E62"/>
    <w:rsid w:val="008C0247"/>
    <w:rsid w:val="008C1B6A"/>
    <w:rsid w:val="008C29DF"/>
    <w:rsid w:val="008D285D"/>
    <w:rsid w:val="008D35AD"/>
    <w:rsid w:val="008D5953"/>
    <w:rsid w:val="008D678F"/>
    <w:rsid w:val="008E0981"/>
    <w:rsid w:val="008E243D"/>
    <w:rsid w:val="008E3EC0"/>
    <w:rsid w:val="008E5193"/>
    <w:rsid w:val="008E5332"/>
    <w:rsid w:val="008E7F63"/>
    <w:rsid w:val="008F629D"/>
    <w:rsid w:val="008F6924"/>
    <w:rsid w:val="00900750"/>
    <w:rsid w:val="009021C1"/>
    <w:rsid w:val="009107C4"/>
    <w:rsid w:val="00910F32"/>
    <w:rsid w:val="00911024"/>
    <w:rsid w:val="009126E3"/>
    <w:rsid w:val="00912F65"/>
    <w:rsid w:val="0091493A"/>
    <w:rsid w:val="009166AF"/>
    <w:rsid w:val="009204FB"/>
    <w:rsid w:val="00921508"/>
    <w:rsid w:val="009226A0"/>
    <w:rsid w:val="00923234"/>
    <w:rsid w:val="009263BF"/>
    <w:rsid w:val="009318C0"/>
    <w:rsid w:val="009330D8"/>
    <w:rsid w:val="00933C86"/>
    <w:rsid w:val="00937747"/>
    <w:rsid w:val="009379F3"/>
    <w:rsid w:val="00937CAC"/>
    <w:rsid w:val="00940730"/>
    <w:rsid w:val="00942FA0"/>
    <w:rsid w:val="00945616"/>
    <w:rsid w:val="00946770"/>
    <w:rsid w:val="00947200"/>
    <w:rsid w:val="009474F2"/>
    <w:rsid w:val="00950A24"/>
    <w:rsid w:val="0095217E"/>
    <w:rsid w:val="00952C57"/>
    <w:rsid w:val="00953D72"/>
    <w:rsid w:val="00955746"/>
    <w:rsid w:val="0096001A"/>
    <w:rsid w:val="00963216"/>
    <w:rsid w:val="0096379D"/>
    <w:rsid w:val="00971963"/>
    <w:rsid w:val="00971AA1"/>
    <w:rsid w:val="009724CD"/>
    <w:rsid w:val="00975D07"/>
    <w:rsid w:val="00975E8B"/>
    <w:rsid w:val="009779FD"/>
    <w:rsid w:val="00980DBB"/>
    <w:rsid w:val="00981418"/>
    <w:rsid w:val="009840DA"/>
    <w:rsid w:val="00984558"/>
    <w:rsid w:val="00991E43"/>
    <w:rsid w:val="00992DC4"/>
    <w:rsid w:val="009938A9"/>
    <w:rsid w:val="009952CA"/>
    <w:rsid w:val="009975F4"/>
    <w:rsid w:val="009A124D"/>
    <w:rsid w:val="009A40CE"/>
    <w:rsid w:val="009A40DA"/>
    <w:rsid w:val="009A5FA3"/>
    <w:rsid w:val="009B1872"/>
    <w:rsid w:val="009B201F"/>
    <w:rsid w:val="009B403F"/>
    <w:rsid w:val="009B459F"/>
    <w:rsid w:val="009B463D"/>
    <w:rsid w:val="009B48F4"/>
    <w:rsid w:val="009B4A32"/>
    <w:rsid w:val="009B7FAF"/>
    <w:rsid w:val="009C0407"/>
    <w:rsid w:val="009C2E3B"/>
    <w:rsid w:val="009C5425"/>
    <w:rsid w:val="009C68FB"/>
    <w:rsid w:val="009D42F0"/>
    <w:rsid w:val="009D4467"/>
    <w:rsid w:val="009E1E8A"/>
    <w:rsid w:val="009E279D"/>
    <w:rsid w:val="009E3B74"/>
    <w:rsid w:val="009E485A"/>
    <w:rsid w:val="009E51B9"/>
    <w:rsid w:val="009E76C2"/>
    <w:rsid w:val="009F0262"/>
    <w:rsid w:val="009F04B4"/>
    <w:rsid w:val="009F32F0"/>
    <w:rsid w:val="009F4A45"/>
    <w:rsid w:val="009F69B3"/>
    <w:rsid w:val="00A00EB4"/>
    <w:rsid w:val="00A04548"/>
    <w:rsid w:val="00A04A4A"/>
    <w:rsid w:val="00A06D82"/>
    <w:rsid w:val="00A079BA"/>
    <w:rsid w:val="00A10C43"/>
    <w:rsid w:val="00A11F3F"/>
    <w:rsid w:val="00A12AE4"/>
    <w:rsid w:val="00A12CD7"/>
    <w:rsid w:val="00A15261"/>
    <w:rsid w:val="00A17602"/>
    <w:rsid w:val="00A17715"/>
    <w:rsid w:val="00A17898"/>
    <w:rsid w:val="00A209C0"/>
    <w:rsid w:val="00A22C8A"/>
    <w:rsid w:val="00A235A0"/>
    <w:rsid w:val="00A23E04"/>
    <w:rsid w:val="00A2503F"/>
    <w:rsid w:val="00A25C7C"/>
    <w:rsid w:val="00A301DF"/>
    <w:rsid w:val="00A331A1"/>
    <w:rsid w:val="00A35436"/>
    <w:rsid w:val="00A35939"/>
    <w:rsid w:val="00A35D81"/>
    <w:rsid w:val="00A36057"/>
    <w:rsid w:val="00A37774"/>
    <w:rsid w:val="00A40A49"/>
    <w:rsid w:val="00A511F0"/>
    <w:rsid w:val="00A51389"/>
    <w:rsid w:val="00A51D34"/>
    <w:rsid w:val="00A53E32"/>
    <w:rsid w:val="00A550C6"/>
    <w:rsid w:val="00A60C2A"/>
    <w:rsid w:val="00A62A08"/>
    <w:rsid w:val="00A669F2"/>
    <w:rsid w:val="00A67D09"/>
    <w:rsid w:val="00A73BF7"/>
    <w:rsid w:val="00A75480"/>
    <w:rsid w:val="00A75D38"/>
    <w:rsid w:val="00A76153"/>
    <w:rsid w:val="00A76215"/>
    <w:rsid w:val="00A77296"/>
    <w:rsid w:val="00A8059F"/>
    <w:rsid w:val="00A82B7F"/>
    <w:rsid w:val="00A83A16"/>
    <w:rsid w:val="00A8586A"/>
    <w:rsid w:val="00A861C0"/>
    <w:rsid w:val="00A91A25"/>
    <w:rsid w:val="00A92C90"/>
    <w:rsid w:val="00A93220"/>
    <w:rsid w:val="00A9382E"/>
    <w:rsid w:val="00A93D02"/>
    <w:rsid w:val="00AA0A17"/>
    <w:rsid w:val="00AA119E"/>
    <w:rsid w:val="00AA3354"/>
    <w:rsid w:val="00AA4B44"/>
    <w:rsid w:val="00AA705F"/>
    <w:rsid w:val="00AA745C"/>
    <w:rsid w:val="00AB294D"/>
    <w:rsid w:val="00AB540C"/>
    <w:rsid w:val="00AB5833"/>
    <w:rsid w:val="00AB61C9"/>
    <w:rsid w:val="00AC0041"/>
    <w:rsid w:val="00AC1939"/>
    <w:rsid w:val="00AC3A1A"/>
    <w:rsid w:val="00AC420D"/>
    <w:rsid w:val="00AC56EC"/>
    <w:rsid w:val="00AC73EC"/>
    <w:rsid w:val="00AC7775"/>
    <w:rsid w:val="00AD0A37"/>
    <w:rsid w:val="00AD31F7"/>
    <w:rsid w:val="00AD4DF6"/>
    <w:rsid w:val="00AD510A"/>
    <w:rsid w:val="00AD60F4"/>
    <w:rsid w:val="00AE03EF"/>
    <w:rsid w:val="00AE287F"/>
    <w:rsid w:val="00AE3096"/>
    <w:rsid w:val="00AE3ED5"/>
    <w:rsid w:val="00AE44E0"/>
    <w:rsid w:val="00AE6290"/>
    <w:rsid w:val="00AE683C"/>
    <w:rsid w:val="00AE69DB"/>
    <w:rsid w:val="00AE717A"/>
    <w:rsid w:val="00AE75CD"/>
    <w:rsid w:val="00AE7F0C"/>
    <w:rsid w:val="00AF4900"/>
    <w:rsid w:val="00AF4DBC"/>
    <w:rsid w:val="00AF5ABE"/>
    <w:rsid w:val="00AF5D62"/>
    <w:rsid w:val="00AF662E"/>
    <w:rsid w:val="00B012D5"/>
    <w:rsid w:val="00B01C73"/>
    <w:rsid w:val="00B02392"/>
    <w:rsid w:val="00B03DD4"/>
    <w:rsid w:val="00B0420B"/>
    <w:rsid w:val="00B0472D"/>
    <w:rsid w:val="00B048B5"/>
    <w:rsid w:val="00B07350"/>
    <w:rsid w:val="00B078E1"/>
    <w:rsid w:val="00B11938"/>
    <w:rsid w:val="00B11AD2"/>
    <w:rsid w:val="00B11D78"/>
    <w:rsid w:val="00B11F50"/>
    <w:rsid w:val="00B12CB8"/>
    <w:rsid w:val="00B12D1B"/>
    <w:rsid w:val="00B155EF"/>
    <w:rsid w:val="00B17540"/>
    <w:rsid w:val="00B225CD"/>
    <w:rsid w:val="00B236EA"/>
    <w:rsid w:val="00B2607F"/>
    <w:rsid w:val="00B27297"/>
    <w:rsid w:val="00B33DEF"/>
    <w:rsid w:val="00B36F11"/>
    <w:rsid w:val="00B427A5"/>
    <w:rsid w:val="00B5000B"/>
    <w:rsid w:val="00B51921"/>
    <w:rsid w:val="00B5295A"/>
    <w:rsid w:val="00B54D74"/>
    <w:rsid w:val="00B60CCF"/>
    <w:rsid w:val="00B62147"/>
    <w:rsid w:val="00B630B3"/>
    <w:rsid w:val="00B6413D"/>
    <w:rsid w:val="00B6580F"/>
    <w:rsid w:val="00B665C6"/>
    <w:rsid w:val="00B668BD"/>
    <w:rsid w:val="00B66B4B"/>
    <w:rsid w:val="00B704BC"/>
    <w:rsid w:val="00B718C6"/>
    <w:rsid w:val="00B72296"/>
    <w:rsid w:val="00B72DBC"/>
    <w:rsid w:val="00B7392B"/>
    <w:rsid w:val="00B7523C"/>
    <w:rsid w:val="00B752C4"/>
    <w:rsid w:val="00B81B46"/>
    <w:rsid w:val="00B82248"/>
    <w:rsid w:val="00B8242B"/>
    <w:rsid w:val="00B8478B"/>
    <w:rsid w:val="00B877B5"/>
    <w:rsid w:val="00B90B9A"/>
    <w:rsid w:val="00B9146C"/>
    <w:rsid w:val="00B9496C"/>
    <w:rsid w:val="00B951DC"/>
    <w:rsid w:val="00B97C45"/>
    <w:rsid w:val="00BA3146"/>
    <w:rsid w:val="00BA3647"/>
    <w:rsid w:val="00BA3CA9"/>
    <w:rsid w:val="00BA4D11"/>
    <w:rsid w:val="00BA4DD2"/>
    <w:rsid w:val="00BA52E4"/>
    <w:rsid w:val="00BA5CFA"/>
    <w:rsid w:val="00BB4BA4"/>
    <w:rsid w:val="00BB610A"/>
    <w:rsid w:val="00BB6D47"/>
    <w:rsid w:val="00BB7CF9"/>
    <w:rsid w:val="00BC243A"/>
    <w:rsid w:val="00BC610D"/>
    <w:rsid w:val="00BD15A3"/>
    <w:rsid w:val="00BD3D7D"/>
    <w:rsid w:val="00BD4B25"/>
    <w:rsid w:val="00BD4DAA"/>
    <w:rsid w:val="00BD5007"/>
    <w:rsid w:val="00BD75E6"/>
    <w:rsid w:val="00BE2270"/>
    <w:rsid w:val="00BE23A9"/>
    <w:rsid w:val="00BE27AF"/>
    <w:rsid w:val="00BE2A63"/>
    <w:rsid w:val="00BE3875"/>
    <w:rsid w:val="00BE72D2"/>
    <w:rsid w:val="00BF2B2A"/>
    <w:rsid w:val="00BF3872"/>
    <w:rsid w:val="00BF5D8D"/>
    <w:rsid w:val="00C013F5"/>
    <w:rsid w:val="00C01EEE"/>
    <w:rsid w:val="00C027BB"/>
    <w:rsid w:val="00C0314A"/>
    <w:rsid w:val="00C0342E"/>
    <w:rsid w:val="00C0505C"/>
    <w:rsid w:val="00C073CA"/>
    <w:rsid w:val="00C11BD0"/>
    <w:rsid w:val="00C1316F"/>
    <w:rsid w:val="00C204EF"/>
    <w:rsid w:val="00C23547"/>
    <w:rsid w:val="00C25826"/>
    <w:rsid w:val="00C355F3"/>
    <w:rsid w:val="00C3657A"/>
    <w:rsid w:val="00C4091B"/>
    <w:rsid w:val="00C426C4"/>
    <w:rsid w:val="00C426FD"/>
    <w:rsid w:val="00C436CE"/>
    <w:rsid w:val="00C43CE4"/>
    <w:rsid w:val="00C4456B"/>
    <w:rsid w:val="00C461A6"/>
    <w:rsid w:val="00C478F0"/>
    <w:rsid w:val="00C51750"/>
    <w:rsid w:val="00C526AE"/>
    <w:rsid w:val="00C5457F"/>
    <w:rsid w:val="00C55521"/>
    <w:rsid w:val="00C57038"/>
    <w:rsid w:val="00C573FF"/>
    <w:rsid w:val="00C665F4"/>
    <w:rsid w:val="00C6716C"/>
    <w:rsid w:val="00C67283"/>
    <w:rsid w:val="00C718B0"/>
    <w:rsid w:val="00C718DD"/>
    <w:rsid w:val="00C74B5D"/>
    <w:rsid w:val="00C77141"/>
    <w:rsid w:val="00C80C2F"/>
    <w:rsid w:val="00C82325"/>
    <w:rsid w:val="00C856FE"/>
    <w:rsid w:val="00C86113"/>
    <w:rsid w:val="00C86D9A"/>
    <w:rsid w:val="00C91D7A"/>
    <w:rsid w:val="00C95C64"/>
    <w:rsid w:val="00C9605C"/>
    <w:rsid w:val="00CA0E66"/>
    <w:rsid w:val="00CA3430"/>
    <w:rsid w:val="00CA3C3E"/>
    <w:rsid w:val="00CA496A"/>
    <w:rsid w:val="00CA50A2"/>
    <w:rsid w:val="00CA7316"/>
    <w:rsid w:val="00CA7879"/>
    <w:rsid w:val="00CA7C37"/>
    <w:rsid w:val="00CB1EA7"/>
    <w:rsid w:val="00CB6AA6"/>
    <w:rsid w:val="00CB72C7"/>
    <w:rsid w:val="00CB748D"/>
    <w:rsid w:val="00CC0988"/>
    <w:rsid w:val="00CC09A5"/>
    <w:rsid w:val="00CC1B79"/>
    <w:rsid w:val="00CC54A0"/>
    <w:rsid w:val="00CC66E4"/>
    <w:rsid w:val="00CC6FEA"/>
    <w:rsid w:val="00CC7151"/>
    <w:rsid w:val="00CD19F9"/>
    <w:rsid w:val="00CD2871"/>
    <w:rsid w:val="00CD2933"/>
    <w:rsid w:val="00CD54CD"/>
    <w:rsid w:val="00CD7341"/>
    <w:rsid w:val="00CD7408"/>
    <w:rsid w:val="00CE5A5A"/>
    <w:rsid w:val="00CE5FC3"/>
    <w:rsid w:val="00CE6698"/>
    <w:rsid w:val="00CE7C73"/>
    <w:rsid w:val="00CF1971"/>
    <w:rsid w:val="00CF1BE3"/>
    <w:rsid w:val="00CF4F95"/>
    <w:rsid w:val="00CF5734"/>
    <w:rsid w:val="00CF7354"/>
    <w:rsid w:val="00D015F8"/>
    <w:rsid w:val="00D01F60"/>
    <w:rsid w:val="00D04646"/>
    <w:rsid w:val="00D10D31"/>
    <w:rsid w:val="00D115D6"/>
    <w:rsid w:val="00D1355A"/>
    <w:rsid w:val="00D17FBC"/>
    <w:rsid w:val="00D208A3"/>
    <w:rsid w:val="00D23C85"/>
    <w:rsid w:val="00D252B2"/>
    <w:rsid w:val="00D27E5D"/>
    <w:rsid w:val="00D30B5E"/>
    <w:rsid w:val="00D31FE8"/>
    <w:rsid w:val="00D33A66"/>
    <w:rsid w:val="00D3507A"/>
    <w:rsid w:val="00D36952"/>
    <w:rsid w:val="00D40FCB"/>
    <w:rsid w:val="00D4110C"/>
    <w:rsid w:val="00D4122E"/>
    <w:rsid w:val="00D42DBE"/>
    <w:rsid w:val="00D44AD0"/>
    <w:rsid w:val="00D45E3D"/>
    <w:rsid w:val="00D538CE"/>
    <w:rsid w:val="00D56DEA"/>
    <w:rsid w:val="00D60B4B"/>
    <w:rsid w:val="00D6121A"/>
    <w:rsid w:val="00D627B2"/>
    <w:rsid w:val="00D63EFF"/>
    <w:rsid w:val="00D64F36"/>
    <w:rsid w:val="00D65570"/>
    <w:rsid w:val="00D65D19"/>
    <w:rsid w:val="00D67327"/>
    <w:rsid w:val="00D67856"/>
    <w:rsid w:val="00D67B05"/>
    <w:rsid w:val="00D70E11"/>
    <w:rsid w:val="00D73C03"/>
    <w:rsid w:val="00D74CE3"/>
    <w:rsid w:val="00D7543F"/>
    <w:rsid w:val="00D77A09"/>
    <w:rsid w:val="00D77D86"/>
    <w:rsid w:val="00D77DE6"/>
    <w:rsid w:val="00D81DB0"/>
    <w:rsid w:val="00D8416C"/>
    <w:rsid w:val="00D84298"/>
    <w:rsid w:val="00D844DF"/>
    <w:rsid w:val="00D86A84"/>
    <w:rsid w:val="00D91D46"/>
    <w:rsid w:val="00D91DA4"/>
    <w:rsid w:val="00D94C09"/>
    <w:rsid w:val="00D9503A"/>
    <w:rsid w:val="00D96394"/>
    <w:rsid w:val="00D9639B"/>
    <w:rsid w:val="00DA10A4"/>
    <w:rsid w:val="00DA6924"/>
    <w:rsid w:val="00DA77F0"/>
    <w:rsid w:val="00DB2123"/>
    <w:rsid w:val="00DB21DF"/>
    <w:rsid w:val="00DB392A"/>
    <w:rsid w:val="00DB3BBC"/>
    <w:rsid w:val="00DC0D24"/>
    <w:rsid w:val="00DC1ECF"/>
    <w:rsid w:val="00DC25ED"/>
    <w:rsid w:val="00DC4FDC"/>
    <w:rsid w:val="00DC620C"/>
    <w:rsid w:val="00DD00CB"/>
    <w:rsid w:val="00DD0882"/>
    <w:rsid w:val="00DD259C"/>
    <w:rsid w:val="00DD296B"/>
    <w:rsid w:val="00DD3A2A"/>
    <w:rsid w:val="00DD55D5"/>
    <w:rsid w:val="00DD63BB"/>
    <w:rsid w:val="00DE1608"/>
    <w:rsid w:val="00DE413C"/>
    <w:rsid w:val="00DE71EA"/>
    <w:rsid w:val="00DF08B6"/>
    <w:rsid w:val="00DF11AB"/>
    <w:rsid w:val="00DF36CD"/>
    <w:rsid w:val="00E0198E"/>
    <w:rsid w:val="00E0228D"/>
    <w:rsid w:val="00E03621"/>
    <w:rsid w:val="00E05471"/>
    <w:rsid w:val="00E06F0F"/>
    <w:rsid w:val="00E10BAF"/>
    <w:rsid w:val="00E11693"/>
    <w:rsid w:val="00E1414D"/>
    <w:rsid w:val="00E154F5"/>
    <w:rsid w:val="00E17F39"/>
    <w:rsid w:val="00E20D6D"/>
    <w:rsid w:val="00E20E71"/>
    <w:rsid w:val="00E2235E"/>
    <w:rsid w:val="00E23101"/>
    <w:rsid w:val="00E25E77"/>
    <w:rsid w:val="00E309C2"/>
    <w:rsid w:val="00E3147B"/>
    <w:rsid w:val="00E31FBD"/>
    <w:rsid w:val="00E3355A"/>
    <w:rsid w:val="00E356DB"/>
    <w:rsid w:val="00E40507"/>
    <w:rsid w:val="00E40DAC"/>
    <w:rsid w:val="00E414A1"/>
    <w:rsid w:val="00E425F6"/>
    <w:rsid w:val="00E45705"/>
    <w:rsid w:val="00E46AA3"/>
    <w:rsid w:val="00E47437"/>
    <w:rsid w:val="00E5013E"/>
    <w:rsid w:val="00E51944"/>
    <w:rsid w:val="00E54D65"/>
    <w:rsid w:val="00E57D5A"/>
    <w:rsid w:val="00E60498"/>
    <w:rsid w:val="00E62320"/>
    <w:rsid w:val="00E65F7D"/>
    <w:rsid w:val="00E67764"/>
    <w:rsid w:val="00E77874"/>
    <w:rsid w:val="00E812EF"/>
    <w:rsid w:val="00E81442"/>
    <w:rsid w:val="00E82683"/>
    <w:rsid w:val="00E8534F"/>
    <w:rsid w:val="00E85FA1"/>
    <w:rsid w:val="00E930B3"/>
    <w:rsid w:val="00E9507E"/>
    <w:rsid w:val="00E95DBE"/>
    <w:rsid w:val="00EA338A"/>
    <w:rsid w:val="00EA4150"/>
    <w:rsid w:val="00EA459A"/>
    <w:rsid w:val="00EA5AA4"/>
    <w:rsid w:val="00EA5C63"/>
    <w:rsid w:val="00EB0503"/>
    <w:rsid w:val="00EB0D59"/>
    <w:rsid w:val="00EB0F1E"/>
    <w:rsid w:val="00EB1E03"/>
    <w:rsid w:val="00EB59BB"/>
    <w:rsid w:val="00EB7491"/>
    <w:rsid w:val="00EB7A25"/>
    <w:rsid w:val="00EC0C77"/>
    <w:rsid w:val="00EC2258"/>
    <w:rsid w:val="00EC2528"/>
    <w:rsid w:val="00EC2BA0"/>
    <w:rsid w:val="00EC6A31"/>
    <w:rsid w:val="00EC7F36"/>
    <w:rsid w:val="00ED1076"/>
    <w:rsid w:val="00ED26D5"/>
    <w:rsid w:val="00ED368B"/>
    <w:rsid w:val="00ED3AA5"/>
    <w:rsid w:val="00ED5331"/>
    <w:rsid w:val="00ED5E8D"/>
    <w:rsid w:val="00ED6CBC"/>
    <w:rsid w:val="00ED6DC5"/>
    <w:rsid w:val="00ED6EF6"/>
    <w:rsid w:val="00EE3097"/>
    <w:rsid w:val="00EE318B"/>
    <w:rsid w:val="00EE388E"/>
    <w:rsid w:val="00EE4ADF"/>
    <w:rsid w:val="00EE4DCA"/>
    <w:rsid w:val="00EE648B"/>
    <w:rsid w:val="00EE685F"/>
    <w:rsid w:val="00EE77C0"/>
    <w:rsid w:val="00EF6A7C"/>
    <w:rsid w:val="00F00550"/>
    <w:rsid w:val="00F02B3B"/>
    <w:rsid w:val="00F0427E"/>
    <w:rsid w:val="00F059EE"/>
    <w:rsid w:val="00F06386"/>
    <w:rsid w:val="00F06AD5"/>
    <w:rsid w:val="00F1261E"/>
    <w:rsid w:val="00F13228"/>
    <w:rsid w:val="00F14F0C"/>
    <w:rsid w:val="00F15B21"/>
    <w:rsid w:val="00F15B58"/>
    <w:rsid w:val="00F17CBC"/>
    <w:rsid w:val="00F2039C"/>
    <w:rsid w:val="00F222AE"/>
    <w:rsid w:val="00F2363D"/>
    <w:rsid w:val="00F25379"/>
    <w:rsid w:val="00F25AF4"/>
    <w:rsid w:val="00F27C9F"/>
    <w:rsid w:val="00F3008A"/>
    <w:rsid w:val="00F308DD"/>
    <w:rsid w:val="00F32AE3"/>
    <w:rsid w:val="00F33427"/>
    <w:rsid w:val="00F338D9"/>
    <w:rsid w:val="00F3628B"/>
    <w:rsid w:val="00F40B2B"/>
    <w:rsid w:val="00F4262A"/>
    <w:rsid w:val="00F43250"/>
    <w:rsid w:val="00F503A4"/>
    <w:rsid w:val="00F52663"/>
    <w:rsid w:val="00F56311"/>
    <w:rsid w:val="00F613A6"/>
    <w:rsid w:val="00F62C5A"/>
    <w:rsid w:val="00F64295"/>
    <w:rsid w:val="00F650F7"/>
    <w:rsid w:val="00F67D3A"/>
    <w:rsid w:val="00F70672"/>
    <w:rsid w:val="00F7554E"/>
    <w:rsid w:val="00F75719"/>
    <w:rsid w:val="00F77957"/>
    <w:rsid w:val="00F8136B"/>
    <w:rsid w:val="00F8186B"/>
    <w:rsid w:val="00F86156"/>
    <w:rsid w:val="00F866DD"/>
    <w:rsid w:val="00F90E47"/>
    <w:rsid w:val="00F9108F"/>
    <w:rsid w:val="00F91B48"/>
    <w:rsid w:val="00F92F0E"/>
    <w:rsid w:val="00F9407A"/>
    <w:rsid w:val="00F96590"/>
    <w:rsid w:val="00FA3148"/>
    <w:rsid w:val="00FA632E"/>
    <w:rsid w:val="00FA6BFA"/>
    <w:rsid w:val="00FA75EB"/>
    <w:rsid w:val="00FA7745"/>
    <w:rsid w:val="00FB076C"/>
    <w:rsid w:val="00FB17DA"/>
    <w:rsid w:val="00FB4B83"/>
    <w:rsid w:val="00FC008D"/>
    <w:rsid w:val="00FC4592"/>
    <w:rsid w:val="00FC48F4"/>
    <w:rsid w:val="00FC721A"/>
    <w:rsid w:val="00FC78ED"/>
    <w:rsid w:val="00FD1F33"/>
    <w:rsid w:val="00FD3168"/>
    <w:rsid w:val="00FD372F"/>
    <w:rsid w:val="00FD37CA"/>
    <w:rsid w:val="00FE18C5"/>
    <w:rsid w:val="00FE3098"/>
    <w:rsid w:val="00FE36F6"/>
    <w:rsid w:val="00FE3E7C"/>
    <w:rsid w:val="00FE46EE"/>
    <w:rsid w:val="00FE68A8"/>
    <w:rsid w:val="00FE6A78"/>
    <w:rsid w:val="00FE6D9C"/>
    <w:rsid w:val="00FE7645"/>
    <w:rsid w:val="00FF0F6F"/>
    <w:rsid w:val="00FF1E29"/>
    <w:rsid w:val="00FF1E89"/>
    <w:rsid w:val="00FF4D3E"/>
    <w:rsid w:val="00FF6161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Table Grid" w:semiHidden="0" w:unhideWhenUsed="0"/>
    <w:lsdException w:name="Placeholder Text" w:uiPriority="99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6C2"/>
  </w:style>
  <w:style w:type="paragraph" w:styleId="Heading1">
    <w:name w:val="heading 1"/>
    <w:basedOn w:val="Normal"/>
    <w:next w:val="Normal"/>
    <w:link w:val="Heading1Char"/>
    <w:uiPriority w:val="9"/>
    <w:qFormat/>
    <w:rsid w:val="009E76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6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6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6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6C2"/>
    <w:pPr>
      <w:spacing w:after="0"/>
      <w:jc w:val="left"/>
      <w:outlineLvl w:val="4"/>
    </w:pPr>
    <w:rPr>
      <w:smallCaps/>
      <w:color w:val="E36C0A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6C2"/>
    <w:pPr>
      <w:spacing w:after="0"/>
      <w:jc w:val="left"/>
      <w:outlineLvl w:val="5"/>
    </w:pPr>
    <w:rPr>
      <w:smallCaps/>
      <w:color w:val="F79646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6C2"/>
    <w:pPr>
      <w:spacing w:after="0"/>
      <w:jc w:val="left"/>
      <w:outlineLvl w:val="6"/>
    </w:pPr>
    <w:rPr>
      <w:b/>
      <w:bCs/>
      <w:smallCaps/>
      <w:color w:val="F79646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6C2"/>
    <w:pPr>
      <w:spacing w:after="0"/>
      <w:jc w:val="left"/>
      <w:outlineLvl w:val="7"/>
    </w:pPr>
    <w:rPr>
      <w:b/>
      <w:bCs/>
      <w:i/>
      <w:iCs/>
      <w:smallCaps/>
      <w:color w:val="E36C0A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6C2"/>
    <w:pPr>
      <w:spacing w:after="0"/>
      <w:jc w:val="left"/>
      <w:outlineLvl w:val="8"/>
    </w:pPr>
    <w:rPr>
      <w:b/>
      <w:bCs/>
      <w:i/>
      <w:iCs/>
      <w:smallCaps/>
      <w:color w:val="984806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unhideWhenUsed/>
    <w:rsid w:val="009B201F"/>
    <w:pPr>
      <w:spacing w:before="360" w:after="360"/>
    </w:pPr>
    <w:rPr>
      <w:rFonts w:ascii="Times New Roman" w:hAnsi="Times New Roman" w:cs="Times New Roman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semiHidden/>
    <w:unhideWhenUsed/>
    <w:rsid w:val="009B201F"/>
    <w:rPr>
      <w:rFonts w:ascii="Times New Roman" w:hAnsi="Times New Roman" w:cs="Times New Roman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semiHidden/>
    <w:unhideWhenUsed/>
    <w:rsid w:val="009B201F"/>
    <w:rPr>
      <w:rFonts w:ascii="Times New Roman" w:hAnsi="Times New Roman" w:cs="Times New Roman"/>
      <w:smallCaps/>
      <w:sz w:val="22"/>
      <w:szCs w:val="22"/>
    </w:rPr>
  </w:style>
  <w:style w:type="paragraph" w:customStyle="1" w:styleId="TOCTitle">
    <w:name w:val="TOC Title"/>
    <w:basedOn w:val="Normal"/>
    <w:qFormat/>
    <w:rsid w:val="00971AA1"/>
    <w:pPr>
      <w:jc w:val="center"/>
    </w:pPr>
    <w:rPr>
      <w:rFonts w:asciiTheme="majorHAnsi" w:hAnsiTheme="majorHAnsi" w:cs="Times New Roman"/>
      <w:b/>
      <w:sz w:val="24"/>
      <w:szCs w:val="24"/>
    </w:rPr>
  </w:style>
  <w:style w:type="paragraph" w:customStyle="1" w:styleId="Level1">
    <w:name w:val="Level 1"/>
    <w:basedOn w:val="TOC1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2">
    <w:name w:val="Level 2"/>
    <w:basedOn w:val="TOC2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3">
    <w:name w:val="Level 3"/>
    <w:basedOn w:val="TOC3"/>
    <w:qFormat/>
    <w:rsid w:val="00971AA1"/>
    <w:pPr>
      <w:tabs>
        <w:tab w:val="right" w:pos="8630"/>
      </w:tabs>
    </w:pPr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E76C2"/>
    <w:rPr>
      <w:smallCaps/>
      <w:spacing w:val="5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971AA1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971A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71A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6D8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6C2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6C2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6C2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6C2"/>
    <w:rPr>
      <w:smallCaps/>
      <w:color w:val="E36C0A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6C2"/>
    <w:rPr>
      <w:smallCaps/>
      <w:color w:val="F79646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6C2"/>
    <w:rPr>
      <w:b/>
      <w:bCs/>
      <w:smallCaps/>
      <w:color w:val="F79646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6C2"/>
    <w:rPr>
      <w:b/>
      <w:bCs/>
      <w:i/>
      <w:iCs/>
      <w:smallCaps/>
      <w:color w:val="E36C0A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6C2"/>
    <w:rPr>
      <w:b/>
      <w:bCs/>
      <w:i/>
      <w:iCs/>
      <w:smallCaps/>
      <w:color w:val="98480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76C2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E76C2"/>
    <w:pPr>
      <w:pBdr>
        <w:top w:val="single" w:sz="8" w:space="1" w:color="F79646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76C2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6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9E76C2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9E76C2"/>
    <w:rPr>
      <w:b/>
      <w:bCs/>
      <w:color w:val="F79646" w:themeColor="accent6"/>
    </w:rPr>
  </w:style>
  <w:style w:type="character" w:styleId="Emphasis">
    <w:name w:val="Emphasis"/>
    <w:uiPriority w:val="20"/>
    <w:qFormat/>
    <w:rsid w:val="009E76C2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9E76C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E76C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E76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6C2"/>
    <w:pPr>
      <w:pBdr>
        <w:top w:val="single" w:sz="8" w:space="1" w:color="F79646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6C2"/>
    <w:rPr>
      <w:b/>
      <w:bCs/>
      <w:i/>
      <w:iCs/>
    </w:rPr>
  </w:style>
  <w:style w:type="character" w:styleId="SubtleEmphasis">
    <w:name w:val="Subtle Emphasis"/>
    <w:uiPriority w:val="19"/>
    <w:qFormat/>
    <w:rsid w:val="009E76C2"/>
    <w:rPr>
      <w:i/>
      <w:iCs/>
    </w:rPr>
  </w:style>
  <w:style w:type="character" w:styleId="IntenseEmphasis">
    <w:name w:val="Intense Emphasis"/>
    <w:uiPriority w:val="21"/>
    <w:qFormat/>
    <w:rsid w:val="009E76C2"/>
    <w:rPr>
      <w:b/>
      <w:bCs/>
      <w:i/>
      <w:iCs/>
      <w:color w:val="F79646" w:themeColor="accent6"/>
      <w:spacing w:val="10"/>
    </w:rPr>
  </w:style>
  <w:style w:type="character" w:styleId="SubtleReference">
    <w:name w:val="Subtle Reference"/>
    <w:uiPriority w:val="31"/>
    <w:qFormat/>
    <w:rsid w:val="009E76C2"/>
    <w:rPr>
      <w:b/>
      <w:bCs/>
    </w:rPr>
  </w:style>
  <w:style w:type="character" w:styleId="IntenseReference">
    <w:name w:val="Intense Reference"/>
    <w:uiPriority w:val="32"/>
    <w:qFormat/>
    <w:rsid w:val="009E76C2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9E76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76C2"/>
    <w:pPr>
      <w:outlineLvl w:val="9"/>
    </w:pPr>
  </w:style>
  <w:style w:type="character" w:styleId="FollowedHyperlink">
    <w:name w:val="FollowedHyperlink"/>
    <w:basedOn w:val="DefaultParagraphFont"/>
    <w:semiHidden/>
    <w:unhideWhenUsed/>
    <w:rsid w:val="00C573FF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E76C2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caption" w:uiPriority="35" w:qFormat="1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Table Grid" w:semiHidden="0" w:unhideWhenUsed="0"/>
    <w:lsdException w:name="Placeholder Text" w:uiPriority="99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6C2"/>
  </w:style>
  <w:style w:type="paragraph" w:styleId="Heading1">
    <w:name w:val="heading 1"/>
    <w:basedOn w:val="Normal"/>
    <w:next w:val="Normal"/>
    <w:link w:val="Heading1Char"/>
    <w:uiPriority w:val="9"/>
    <w:qFormat/>
    <w:rsid w:val="009E76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6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6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6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6C2"/>
    <w:pPr>
      <w:spacing w:after="0"/>
      <w:jc w:val="left"/>
      <w:outlineLvl w:val="4"/>
    </w:pPr>
    <w:rPr>
      <w:smallCaps/>
      <w:color w:val="E36C0A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6C2"/>
    <w:pPr>
      <w:spacing w:after="0"/>
      <w:jc w:val="left"/>
      <w:outlineLvl w:val="5"/>
    </w:pPr>
    <w:rPr>
      <w:smallCaps/>
      <w:color w:val="F79646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6C2"/>
    <w:pPr>
      <w:spacing w:after="0"/>
      <w:jc w:val="left"/>
      <w:outlineLvl w:val="6"/>
    </w:pPr>
    <w:rPr>
      <w:b/>
      <w:bCs/>
      <w:smallCaps/>
      <w:color w:val="F79646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6C2"/>
    <w:pPr>
      <w:spacing w:after="0"/>
      <w:jc w:val="left"/>
      <w:outlineLvl w:val="7"/>
    </w:pPr>
    <w:rPr>
      <w:b/>
      <w:bCs/>
      <w:i/>
      <w:iCs/>
      <w:smallCaps/>
      <w:color w:val="E36C0A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6C2"/>
    <w:pPr>
      <w:spacing w:after="0"/>
      <w:jc w:val="left"/>
      <w:outlineLvl w:val="8"/>
    </w:pPr>
    <w:rPr>
      <w:b/>
      <w:bCs/>
      <w:i/>
      <w:iCs/>
      <w:smallCaps/>
      <w:color w:val="984806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unhideWhenUsed/>
    <w:rsid w:val="009B201F"/>
    <w:pPr>
      <w:spacing w:before="360" w:after="360"/>
    </w:pPr>
    <w:rPr>
      <w:rFonts w:ascii="Times New Roman" w:hAnsi="Times New Roman" w:cs="Times New Roman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semiHidden/>
    <w:unhideWhenUsed/>
    <w:rsid w:val="009B201F"/>
    <w:rPr>
      <w:rFonts w:ascii="Times New Roman" w:hAnsi="Times New Roman" w:cs="Times New Roman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semiHidden/>
    <w:unhideWhenUsed/>
    <w:rsid w:val="009B201F"/>
    <w:rPr>
      <w:rFonts w:ascii="Times New Roman" w:hAnsi="Times New Roman" w:cs="Times New Roman"/>
      <w:smallCaps/>
      <w:sz w:val="22"/>
      <w:szCs w:val="22"/>
    </w:rPr>
  </w:style>
  <w:style w:type="paragraph" w:customStyle="1" w:styleId="TOCTitle">
    <w:name w:val="TOC Title"/>
    <w:basedOn w:val="Normal"/>
    <w:qFormat/>
    <w:rsid w:val="00971AA1"/>
    <w:pPr>
      <w:jc w:val="center"/>
    </w:pPr>
    <w:rPr>
      <w:rFonts w:asciiTheme="majorHAnsi" w:hAnsiTheme="majorHAnsi" w:cs="Times New Roman"/>
      <w:b/>
      <w:sz w:val="24"/>
      <w:szCs w:val="24"/>
    </w:rPr>
  </w:style>
  <w:style w:type="paragraph" w:customStyle="1" w:styleId="Level1">
    <w:name w:val="Level 1"/>
    <w:basedOn w:val="TOC1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2">
    <w:name w:val="Level 2"/>
    <w:basedOn w:val="TOC2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3">
    <w:name w:val="Level 3"/>
    <w:basedOn w:val="TOC3"/>
    <w:qFormat/>
    <w:rsid w:val="00971AA1"/>
    <w:pPr>
      <w:tabs>
        <w:tab w:val="right" w:pos="8630"/>
      </w:tabs>
    </w:pPr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E76C2"/>
    <w:rPr>
      <w:smallCaps/>
      <w:spacing w:val="5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971AA1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971A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71A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6D8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6C2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6C2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6C2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6C2"/>
    <w:rPr>
      <w:smallCaps/>
      <w:color w:val="E36C0A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6C2"/>
    <w:rPr>
      <w:smallCaps/>
      <w:color w:val="F79646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6C2"/>
    <w:rPr>
      <w:b/>
      <w:bCs/>
      <w:smallCaps/>
      <w:color w:val="F79646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6C2"/>
    <w:rPr>
      <w:b/>
      <w:bCs/>
      <w:i/>
      <w:iCs/>
      <w:smallCaps/>
      <w:color w:val="E36C0A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6C2"/>
    <w:rPr>
      <w:b/>
      <w:bCs/>
      <w:i/>
      <w:iCs/>
      <w:smallCaps/>
      <w:color w:val="98480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76C2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E76C2"/>
    <w:pPr>
      <w:pBdr>
        <w:top w:val="single" w:sz="8" w:space="1" w:color="F79646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76C2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6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9E76C2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9E76C2"/>
    <w:rPr>
      <w:b/>
      <w:bCs/>
      <w:color w:val="F79646" w:themeColor="accent6"/>
    </w:rPr>
  </w:style>
  <w:style w:type="character" w:styleId="Emphasis">
    <w:name w:val="Emphasis"/>
    <w:uiPriority w:val="20"/>
    <w:qFormat/>
    <w:rsid w:val="009E76C2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9E76C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E76C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E76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6C2"/>
    <w:pPr>
      <w:pBdr>
        <w:top w:val="single" w:sz="8" w:space="1" w:color="F79646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6C2"/>
    <w:rPr>
      <w:b/>
      <w:bCs/>
      <w:i/>
      <w:iCs/>
    </w:rPr>
  </w:style>
  <w:style w:type="character" w:styleId="SubtleEmphasis">
    <w:name w:val="Subtle Emphasis"/>
    <w:uiPriority w:val="19"/>
    <w:qFormat/>
    <w:rsid w:val="009E76C2"/>
    <w:rPr>
      <w:i/>
      <w:iCs/>
    </w:rPr>
  </w:style>
  <w:style w:type="character" w:styleId="IntenseEmphasis">
    <w:name w:val="Intense Emphasis"/>
    <w:uiPriority w:val="21"/>
    <w:qFormat/>
    <w:rsid w:val="009E76C2"/>
    <w:rPr>
      <w:b/>
      <w:bCs/>
      <w:i/>
      <w:iCs/>
      <w:color w:val="F79646" w:themeColor="accent6"/>
      <w:spacing w:val="10"/>
    </w:rPr>
  </w:style>
  <w:style w:type="character" w:styleId="SubtleReference">
    <w:name w:val="Subtle Reference"/>
    <w:uiPriority w:val="31"/>
    <w:qFormat/>
    <w:rsid w:val="009E76C2"/>
    <w:rPr>
      <w:b/>
      <w:bCs/>
    </w:rPr>
  </w:style>
  <w:style w:type="character" w:styleId="IntenseReference">
    <w:name w:val="Intense Reference"/>
    <w:uiPriority w:val="32"/>
    <w:qFormat/>
    <w:rsid w:val="009E76C2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9E76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76C2"/>
    <w:pPr>
      <w:outlineLvl w:val="9"/>
    </w:pPr>
  </w:style>
  <w:style w:type="character" w:styleId="FollowedHyperlink">
    <w:name w:val="FollowedHyperlink"/>
    <w:basedOn w:val="DefaultParagraphFont"/>
    <w:semiHidden/>
    <w:unhideWhenUsed/>
    <w:rsid w:val="00C573FF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E76C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Deborahk/Angular-GettingStarted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hyperlink" Target="https://blogs.msmvps.com/deborahk/angular-2-getting-started-problem-solver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ode.Visualstudio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blogs.msmvps.com/deborahk/anuglar-2-getting-started-problem-solver/" TargetMode="External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-mudeva\AppData\Roaming\Microsoft\Templates\Table%20of%20Contents%20(Fancy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FE5F0B449A74902953A047AEAF4FD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E35FA-7445-4234-A82D-E2C360375290}"/>
      </w:docPartPr>
      <w:docPartBody>
        <w:p w:rsidR="00DF2D21" w:rsidRDefault="0054015B">
          <w:pPr>
            <w:pStyle w:val="5FE5F0B449A74902953A047AEAF4FD48"/>
          </w:pPr>
          <w:r w:rsidRPr="00D71686">
            <w:t>Section 1.1</w:t>
          </w:r>
        </w:p>
      </w:docPartBody>
    </w:docPart>
    <w:docPart>
      <w:docPartPr>
        <w:name w:val="648B14578D01424E88652C69FF824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76A04F-58E9-440E-8F20-40DF9764E1E0}"/>
      </w:docPartPr>
      <w:docPartBody>
        <w:p w:rsidR="00DF2D21" w:rsidRDefault="0054015B">
          <w:pPr>
            <w:pStyle w:val="648B14578D01424E88652C69FF824C41"/>
          </w:pPr>
          <w:r>
            <w:rPr>
              <w:webHidden/>
            </w:rPr>
            <w:t>#</w:t>
          </w:r>
        </w:p>
      </w:docPartBody>
    </w:docPart>
    <w:docPart>
      <w:docPartPr>
        <w:name w:val="0822B03FA01A4CD6886AE868B03E18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D70129-3ED2-4869-98FC-C2FE6A877826}"/>
      </w:docPartPr>
      <w:docPartBody>
        <w:p w:rsidR="00DF2D21" w:rsidRDefault="0054015B">
          <w:pPr>
            <w:pStyle w:val="0822B03FA01A4CD6886AE868B03E18EC"/>
          </w:pPr>
          <w:r w:rsidRPr="00D71686">
            <w:t>Subsection 1.1.</w:t>
          </w:r>
          <w:r>
            <w:t>a</w:t>
          </w:r>
        </w:p>
      </w:docPartBody>
    </w:docPart>
    <w:docPart>
      <w:docPartPr>
        <w:name w:val="DF4506797C654FA78BAFE2018348DA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9045D5-6CE6-4938-BAEA-F83D85955935}"/>
      </w:docPartPr>
      <w:docPartBody>
        <w:p w:rsidR="00DF2D21" w:rsidRDefault="0054015B">
          <w:pPr>
            <w:pStyle w:val="DF4506797C654FA78BAFE2018348DA6C"/>
          </w:pPr>
          <w:r>
            <w:rPr>
              <w:webHidden/>
            </w:rPr>
            <w:t>#</w:t>
          </w:r>
        </w:p>
      </w:docPartBody>
    </w:docPart>
    <w:docPart>
      <w:docPartPr>
        <w:name w:val="4BB09622AB844FA186BAF33B156FBC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A9528C-0A9D-4185-A4E0-163C1343A75E}"/>
      </w:docPartPr>
      <w:docPartBody>
        <w:p w:rsidR="00DF2D21" w:rsidRDefault="0054015B">
          <w:pPr>
            <w:pStyle w:val="4BB09622AB844FA186BAF33B156FBC43"/>
          </w:pPr>
          <w:r w:rsidRPr="00D71686">
            <w:t>Subsection 1.1.b</w:t>
          </w:r>
        </w:p>
      </w:docPartBody>
    </w:docPart>
    <w:docPart>
      <w:docPartPr>
        <w:name w:val="3AA14330D3FC496F9B5F13A140962F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B4D4D1-602F-443B-A735-9FDEFB6D49A7}"/>
      </w:docPartPr>
      <w:docPartBody>
        <w:p w:rsidR="00DF2D21" w:rsidRDefault="0054015B">
          <w:pPr>
            <w:pStyle w:val="3AA14330D3FC496F9B5F13A140962F9A"/>
          </w:pPr>
          <w:r>
            <w:rPr>
              <w:webHidden/>
            </w:rPr>
            <w:t>#</w:t>
          </w:r>
        </w:p>
      </w:docPartBody>
    </w:docPart>
    <w:docPart>
      <w:docPartPr>
        <w:name w:val="F7B893F71DE344E7A6AFAF9F8ECE0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5BA17-F85A-4CBC-9D7D-FCBB9C1DA7DD}"/>
      </w:docPartPr>
      <w:docPartBody>
        <w:p w:rsidR="00DF2D21" w:rsidRDefault="0054015B">
          <w:pPr>
            <w:pStyle w:val="F7B893F71DE344E7A6AFAF9F8ECE0A81"/>
          </w:pPr>
          <w:r w:rsidRPr="00D71686">
            <w:t>Subsection 1.1.c</w:t>
          </w:r>
        </w:p>
      </w:docPartBody>
    </w:docPart>
    <w:docPart>
      <w:docPartPr>
        <w:name w:val="64D95AA50A3942CF8FE1D5012CE0D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DC4DAB-95F7-46E4-86D3-16590758F068}"/>
      </w:docPartPr>
      <w:docPartBody>
        <w:p w:rsidR="00DF2D21" w:rsidRDefault="0054015B">
          <w:pPr>
            <w:pStyle w:val="64D95AA50A3942CF8FE1D5012CE0D502"/>
          </w:pPr>
          <w:r>
            <w:rPr>
              <w:webHidden/>
            </w:rPr>
            <w:t>#</w:t>
          </w:r>
        </w:p>
      </w:docPartBody>
    </w:docPart>
    <w:docPart>
      <w:docPartPr>
        <w:name w:val="29CE0088F22D4F1AB07D106032F8AE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FEF20B-B876-4E61-864C-3EAA21567EEB}"/>
      </w:docPartPr>
      <w:docPartBody>
        <w:p w:rsidR="00DF2D21" w:rsidRDefault="0054015B">
          <w:pPr>
            <w:pStyle w:val="29CE0088F22D4F1AB07D106032F8AE82"/>
          </w:pPr>
          <w:r w:rsidRPr="00D71686">
            <w:t>Section 1.2</w:t>
          </w:r>
        </w:p>
      </w:docPartBody>
    </w:docPart>
    <w:docPart>
      <w:docPartPr>
        <w:name w:val="1213EF08BA114D888B2D950748C912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6D4234-13DB-4C12-A1BE-6CAFC15CF9E5}"/>
      </w:docPartPr>
      <w:docPartBody>
        <w:p w:rsidR="00DF2D21" w:rsidRDefault="0054015B">
          <w:pPr>
            <w:pStyle w:val="1213EF08BA114D888B2D950748C9128C"/>
          </w:pPr>
          <w:r>
            <w:rPr>
              <w:webHidden/>
            </w:rPr>
            <w:t>#</w:t>
          </w:r>
        </w:p>
      </w:docPartBody>
    </w:docPart>
    <w:docPart>
      <w:docPartPr>
        <w:name w:val="67D683064D854F1491C9434CC1701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7AEF0-23A4-4A32-B2B1-75E9FF977234}"/>
      </w:docPartPr>
      <w:docPartBody>
        <w:p w:rsidR="00DF2D21" w:rsidRDefault="0054015B">
          <w:pPr>
            <w:pStyle w:val="67D683064D854F1491C9434CC1701E09"/>
          </w:pPr>
          <w:r w:rsidRPr="00D71686">
            <w:t>Section 1.3</w:t>
          </w:r>
        </w:p>
      </w:docPartBody>
    </w:docPart>
    <w:docPart>
      <w:docPartPr>
        <w:name w:val="BEB9933BF7BE4A9480CB94D7A5734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5D585-50C2-45CC-A635-4CE1F96431D6}"/>
      </w:docPartPr>
      <w:docPartBody>
        <w:p w:rsidR="00DF2D21" w:rsidRDefault="0054015B">
          <w:pPr>
            <w:pStyle w:val="BEB9933BF7BE4A9480CB94D7A57347C4"/>
          </w:pPr>
          <w:r>
            <w:rPr>
              <w:webHidden/>
            </w:rPr>
            <w:t>#</w:t>
          </w:r>
        </w:p>
      </w:docPartBody>
    </w:docPart>
    <w:docPart>
      <w:docPartPr>
        <w:name w:val="DA9830036A034ACB90A7DC52408AF3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F63BF-7279-41B7-B549-25E3FDE376FC}"/>
      </w:docPartPr>
      <w:docPartBody>
        <w:p w:rsidR="00DF2D21" w:rsidRDefault="0054015B">
          <w:pPr>
            <w:pStyle w:val="DA9830036A034ACB90A7DC52408AF3D5"/>
          </w:pPr>
          <w:r w:rsidRPr="00D71686">
            <w:t>Section 2.1</w:t>
          </w:r>
        </w:p>
      </w:docPartBody>
    </w:docPart>
    <w:docPart>
      <w:docPartPr>
        <w:name w:val="400CD20B7EFA45478E1E8D6A723DC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B41EC8-3CD4-44BD-8FDD-D3E54AA0749F}"/>
      </w:docPartPr>
      <w:docPartBody>
        <w:p w:rsidR="00DF2D21" w:rsidRDefault="0054015B">
          <w:pPr>
            <w:pStyle w:val="400CD20B7EFA45478E1E8D6A723DCC8D"/>
          </w:pPr>
          <w:r>
            <w:rPr>
              <w:webHidden/>
            </w:rPr>
            <w:t>#</w:t>
          </w:r>
        </w:p>
      </w:docPartBody>
    </w:docPart>
    <w:docPart>
      <w:docPartPr>
        <w:name w:val="7D0494203DE04D00B1ADB40BEB9708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334F0-EC68-4782-BF35-29A85F1241F6}"/>
      </w:docPartPr>
      <w:docPartBody>
        <w:p w:rsidR="00DF2D21" w:rsidRDefault="0054015B">
          <w:pPr>
            <w:pStyle w:val="7D0494203DE04D00B1ADB40BEB97082E"/>
          </w:pPr>
          <w:r w:rsidRPr="00D71686">
            <w:t>Section 2.2</w:t>
          </w:r>
        </w:p>
      </w:docPartBody>
    </w:docPart>
    <w:docPart>
      <w:docPartPr>
        <w:name w:val="351C64F6B4D14143A659104AE5743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78807-DDE0-4CC1-9C4F-547F7C07F584}"/>
      </w:docPartPr>
      <w:docPartBody>
        <w:p w:rsidR="00DF2D21" w:rsidRDefault="0054015B">
          <w:pPr>
            <w:pStyle w:val="351C64F6B4D14143A659104AE5743E4A"/>
          </w:pPr>
          <w:r>
            <w:rPr>
              <w:webHidden/>
            </w:rPr>
            <w:t>#</w:t>
          </w:r>
        </w:p>
      </w:docPartBody>
    </w:docPart>
    <w:docPart>
      <w:docPartPr>
        <w:name w:val="7DA0991C9482487EBC0993F299C49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FC8FF-248F-4380-A39A-F7240E9F1303}"/>
      </w:docPartPr>
      <w:docPartBody>
        <w:p w:rsidR="00DF2D21" w:rsidRDefault="0054015B">
          <w:pPr>
            <w:pStyle w:val="7DA0991C9482487EBC0993F299C49327"/>
          </w:pPr>
          <w:r w:rsidRPr="00D71686">
            <w:t>Subsection 2.2.a</w:t>
          </w:r>
        </w:p>
      </w:docPartBody>
    </w:docPart>
    <w:docPart>
      <w:docPartPr>
        <w:name w:val="E2327C23CF39413EB4FD69AF3EDDB7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23FB51-9A46-459F-A0DF-70CCBA83479C}"/>
      </w:docPartPr>
      <w:docPartBody>
        <w:p w:rsidR="00DF2D21" w:rsidRDefault="0054015B">
          <w:pPr>
            <w:pStyle w:val="E2327C23CF39413EB4FD69AF3EDDB7EF"/>
          </w:pPr>
          <w:r>
            <w:rPr>
              <w:webHidden/>
            </w:rPr>
            <w:t>#</w:t>
          </w:r>
        </w:p>
      </w:docPartBody>
    </w:docPart>
    <w:docPart>
      <w:docPartPr>
        <w:name w:val="539E0031251D49A5A9F89225971C83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C876B-D03F-4844-82C1-A2F99F15D8D5}"/>
      </w:docPartPr>
      <w:docPartBody>
        <w:p w:rsidR="00DF2D21" w:rsidRDefault="0054015B">
          <w:pPr>
            <w:pStyle w:val="539E0031251D49A5A9F89225971C83A5"/>
          </w:pPr>
          <w:r w:rsidRPr="00D71686">
            <w:t>Subsection 2.2.b</w:t>
          </w:r>
        </w:p>
      </w:docPartBody>
    </w:docPart>
    <w:docPart>
      <w:docPartPr>
        <w:name w:val="1F8F4B2F15B945818DA344CC98D2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6F95A6-0E29-4505-93D6-E9D88B076EDF}"/>
      </w:docPartPr>
      <w:docPartBody>
        <w:p w:rsidR="00DF2D21" w:rsidRDefault="0054015B">
          <w:pPr>
            <w:pStyle w:val="1F8F4B2F15B945818DA344CC98D242DB"/>
          </w:pPr>
          <w:r>
            <w:rPr>
              <w:webHidden/>
            </w:rPr>
            <w:t>#</w:t>
          </w:r>
        </w:p>
      </w:docPartBody>
    </w:docPart>
    <w:docPart>
      <w:docPartPr>
        <w:name w:val="53699EA9F1A44666A64871C0F30FB3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2164BC-2C9D-4267-B8F2-E9A91DC20244}"/>
      </w:docPartPr>
      <w:docPartBody>
        <w:p w:rsidR="00DF2D21" w:rsidRDefault="0054015B">
          <w:pPr>
            <w:pStyle w:val="53699EA9F1A44666A64871C0F30FB386"/>
          </w:pPr>
          <w:r w:rsidRPr="00D71686">
            <w:t>Subsection 2.2.c</w:t>
          </w:r>
        </w:p>
      </w:docPartBody>
    </w:docPart>
    <w:docPart>
      <w:docPartPr>
        <w:name w:val="F0675A4377BE4E93A15A5B741FC79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F3A3B0-BEBB-4B43-88A5-E9A5069F58C5}"/>
      </w:docPartPr>
      <w:docPartBody>
        <w:p w:rsidR="00DF2D21" w:rsidRDefault="0054015B">
          <w:pPr>
            <w:pStyle w:val="F0675A4377BE4E93A15A5B741FC79919"/>
          </w:pPr>
          <w:r>
            <w:rPr>
              <w:webHidden/>
            </w:rPr>
            <w:t>#</w:t>
          </w:r>
        </w:p>
      </w:docPartBody>
    </w:docPart>
    <w:docPart>
      <w:docPartPr>
        <w:name w:val="F97DEDE0898A4DFDA9971EF39DCF6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8D9E7D-EE18-43B1-A7AD-D4CE6669BB6F}"/>
      </w:docPartPr>
      <w:docPartBody>
        <w:p w:rsidR="00DF2D21" w:rsidRDefault="0054015B">
          <w:pPr>
            <w:pStyle w:val="F97DEDE0898A4DFDA9971EF39DCF6717"/>
          </w:pPr>
          <w:r w:rsidRPr="00D71686">
            <w:t>Section 2.3</w:t>
          </w:r>
        </w:p>
      </w:docPartBody>
    </w:docPart>
    <w:docPart>
      <w:docPartPr>
        <w:name w:val="EB2DB92540E54A8B8CF1E3C3264873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4A5ECB-14E8-44BA-A6EC-A3C0E061B1EA}"/>
      </w:docPartPr>
      <w:docPartBody>
        <w:p w:rsidR="00DF2D21" w:rsidRDefault="0054015B">
          <w:pPr>
            <w:pStyle w:val="EB2DB92540E54A8B8CF1E3C3264873DF"/>
          </w:pPr>
          <w:r>
            <w:rPr>
              <w:webHidden/>
            </w:rPr>
            <w:t>#</w:t>
          </w:r>
        </w:p>
      </w:docPartBody>
    </w:docPart>
    <w:docPart>
      <w:docPartPr>
        <w:name w:val="419DC113C1AE4F6497AAD01F8A805E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56357-3168-4B8F-AFB4-11883F0081D8}"/>
      </w:docPartPr>
      <w:docPartBody>
        <w:p w:rsidR="00DF2D21" w:rsidRDefault="0054015B">
          <w:pPr>
            <w:pStyle w:val="419DC113C1AE4F6497AAD01F8A805EEA"/>
          </w:pPr>
          <w:r w:rsidRPr="00D71686">
            <w:t>Chapter 3</w:t>
          </w:r>
        </w:p>
      </w:docPartBody>
    </w:docPart>
    <w:docPart>
      <w:docPartPr>
        <w:name w:val="830AAD009D724A5F9749CA474B3219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C87002-D88C-4E09-B856-0B3A9E127956}"/>
      </w:docPartPr>
      <w:docPartBody>
        <w:p w:rsidR="00DF2D21" w:rsidRDefault="0054015B">
          <w:pPr>
            <w:pStyle w:val="830AAD009D724A5F9749CA474B3219C4"/>
          </w:pPr>
          <w:r>
            <w:rPr>
              <w:webHidden/>
            </w:rPr>
            <w:t>#</w:t>
          </w:r>
        </w:p>
      </w:docPartBody>
    </w:docPart>
    <w:docPart>
      <w:docPartPr>
        <w:name w:val="D855A39CC1A544E28937EF50F788CB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7BF9A0-FE8C-43E7-B6D7-FA902420FF0B}"/>
      </w:docPartPr>
      <w:docPartBody>
        <w:p w:rsidR="00DF2D21" w:rsidRDefault="0054015B">
          <w:pPr>
            <w:pStyle w:val="D855A39CC1A544E28937EF50F788CB14"/>
          </w:pPr>
          <w:r w:rsidRPr="00D71686">
            <w:t>Section 3.1</w:t>
          </w:r>
        </w:p>
      </w:docPartBody>
    </w:docPart>
    <w:docPart>
      <w:docPartPr>
        <w:name w:val="82948C591C1A44BDA7AE435974851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3C6B6-9B16-43A3-9F01-C0117B68297B}"/>
      </w:docPartPr>
      <w:docPartBody>
        <w:p w:rsidR="00DF2D21" w:rsidRDefault="0054015B">
          <w:pPr>
            <w:pStyle w:val="82948C591C1A44BDA7AE435974851FFB"/>
          </w:pPr>
          <w:r>
            <w:rPr>
              <w:webHidden/>
            </w:rPr>
            <w:t>#</w:t>
          </w:r>
        </w:p>
      </w:docPartBody>
    </w:docPart>
    <w:docPart>
      <w:docPartPr>
        <w:name w:val="AA9FB54B8E28434B8B7D5AF63E5B55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7F459C-2575-4B8B-8773-550F754F290C}"/>
      </w:docPartPr>
      <w:docPartBody>
        <w:p w:rsidR="00DF2D21" w:rsidRDefault="0054015B">
          <w:pPr>
            <w:pStyle w:val="AA9FB54B8E28434B8B7D5AF63E5B559B"/>
          </w:pPr>
          <w:r w:rsidRPr="00D71686">
            <w:t>Section 3.2</w:t>
          </w:r>
        </w:p>
      </w:docPartBody>
    </w:docPart>
    <w:docPart>
      <w:docPartPr>
        <w:name w:val="3BA5B3F5CF5D4809A543D1BFDDCA3C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FE923-72BB-44C9-B1BC-0761554E50A0}"/>
      </w:docPartPr>
      <w:docPartBody>
        <w:p w:rsidR="00DF2D21" w:rsidRDefault="0054015B">
          <w:pPr>
            <w:pStyle w:val="3BA5B3F5CF5D4809A543D1BFDDCA3CA9"/>
          </w:pPr>
          <w:r>
            <w:rPr>
              <w:webHidden/>
            </w:rPr>
            <w:t>#</w:t>
          </w:r>
        </w:p>
      </w:docPartBody>
    </w:docPart>
    <w:docPart>
      <w:docPartPr>
        <w:name w:val="D1B44BB3BEFD476CA481C7E13F7EE0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90B8-8F94-4E2F-9D87-1785FB4FCE5E}"/>
      </w:docPartPr>
      <w:docPartBody>
        <w:p w:rsidR="00DF2D21" w:rsidRDefault="0054015B">
          <w:pPr>
            <w:pStyle w:val="D1B44BB3BEFD476CA481C7E13F7EE057"/>
          </w:pPr>
          <w:r w:rsidRPr="00D71686">
            <w:t>Section 3.3</w:t>
          </w:r>
        </w:p>
      </w:docPartBody>
    </w:docPart>
    <w:docPart>
      <w:docPartPr>
        <w:name w:val="FEFBEC137B004564B5BCE3BDA2469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0B1017-E13E-4352-BA16-E23C82298E2E}"/>
      </w:docPartPr>
      <w:docPartBody>
        <w:p w:rsidR="00DF2D21" w:rsidRDefault="0054015B">
          <w:pPr>
            <w:pStyle w:val="FEFBEC137B004564B5BCE3BDA24690C1"/>
          </w:pPr>
          <w:r>
            <w:rPr>
              <w:webHidden/>
            </w:rPr>
            <w:t>#</w:t>
          </w:r>
        </w:p>
      </w:docPartBody>
    </w:docPart>
    <w:docPart>
      <w:docPartPr>
        <w:name w:val="052C6D95C3FA4F0B90ACE14EBF40DE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F3FA80-3E00-4307-BB41-E385BF5C50F4}"/>
      </w:docPartPr>
      <w:docPartBody>
        <w:p w:rsidR="00DF2D21" w:rsidRDefault="0054015B">
          <w:pPr>
            <w:pStyle w:val="052C6D95C3FA4F0B90ACE14EBF40DE7F"/>
          </w:pPr>
          <w:r w:rsidRPr="00D71686">
            <w:t>Subsection 3.3.a</w:t>
          </w:r>
        </w:p>
      </w:docPartBody>
    </w:docPart>
    <w:docPart>
      <w:docPartPr>
        <w:name w:val="0B883ADED85C4267B837086A7AE869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3DF1CB-667F-443D-922B-8A5D030D3A6C}"/>
      </w:docPartPr>
      <w:docPartBody>
        <w:p w:rsidR="00DF2D21" w:rsidRDefault="0054015B">
          <w:pPr>
            <w:pStyle w:val="0B883ADED85C4267B837086A7AE869AB"/>
          </w:pPr>
          <w:r>
            <w:rPr>
              <w:webHidden/>
            </w:rPr>
            <w:t>#</w:t>
          </w:r>
        </w:p>
      </w:docPartBody>
    </w:docPart>
    <w:docPart>
      <w:docPartPr>
        <w:name w:val="6944F22C9C6244EC8A0898C88CFF73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85CA1-EA12-4AD6-AEB4-0C2EE96BFA66}"/>
      </w:docPartPr>
      <w:docPartBody>
        <w:p w:rsidR="00DF2D21" w:rsidRDefault="0054015B">
          <w:pPr>
            <w:pStyle w:val="6944F22C9C6244EC8A0898C88CFF73CC"/>
          </w:pPr>
          <w:r w:rsidRPr="00D71686">
            <w:t>Subsection 3.3.b</w:t>
          </w:r>
        </w:p>
      </w:docPartBody>
    </w:docPart>
    <w:docPart>
      <w:docPartPr>
        <w:name w:val="57393FE80BAB4DD6883E59A7CACC5C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C9E9C3-7DE6-4A55-8811-660E706C59C2}"/>
      </w:docPartPr>
      <w:docPartBody>
        <w:p w:rsidR="00DF2D21" w:rsidRDefault="0054015B">
          <w:pPr>
            <w:pStyle w:val="57393FE80BAB4DD6883E59A7CACC5CEC"/>
          </w:pPr>
          <w:r>
            <w:rPr>
              <w:webHidden/>
            </w:rPr>
            <w:t>#</w:t>
          </w:r>
        </w:p>
      </w:docPartBody>
    </w:docPart>
    <w:docPart>
      <w:docPartPr>
        <w:name w:val="5CAAEDE846BC489EA059178142B2A0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D3FE5C-A5F0-4C4F-B143-2509392C653A}"/>
      </w:docPartPr>
      <w:docPartBody>
        <w:p w:rsidR="00DF2D21" w:rsidRDefault="0054015B">
          <w:pPr>
            <w:pStyle w:val="5CAAEDE846BC489EA059178142B2A097"/>
          </w:pPr>
          <w:r w:rsidRPr="00D71686">
            <w:t>Subsection 3.3.c</w:t>
          </w:r>
        </w:p>
      </w:docPartBody>
    </w:docPart>
    <w:docPart>
      <w:docPartPr>
        <w:name w:val="FEF2C1710A6B43BFB3F6D1C19D133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F0824-25CA-411F-936C-F6101AC720AF}"/>
      </w:docPartPr>
      <w:docPartBody>
        <w:p w:rsidR="00DF2D21" w:rsidRDefault="0054015B">
          <w:pPr>
            <w:pStyle w:val="FEF2C1710A6B43BFB3F6D1C19D133700"/>
          </w:pPr>
          <w:r>
            <w:rPr>
              <w:webHidden/>
            </w:rPr>
            <w:t>#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D21"/>
    <w:rsid w:val="001D0E96"/>
    <w:rsid w:val="00234E3F"/>
    <w:rsid w:val="0054015B"/>
    <w:rsid w:val="00D353DF"/>
    <w:rsid w:val="00DF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430910E104AFAB2FF540BCB13C441">
    <w:name w:val="99A430910E104AFAB2FF540BCB13C441"/>
  </w:style>
  <w:style w:type="paragraph" w:customStyle="1" w:styleId="1E37533989F9415A9D9EB32F0BFA9DAE">
    <w:name w:val="1E37533989F9415A9D9EB32F0BFA9DAE"/>
  </w:style>
  <w:style w:type="paragraph" w:customStyle="1" w:styleId="5FE5F0B449A74902953A047AEAF4FD48">
    <w:name w:val="5FE5F0B449A74902953A047AEAF4FD48"/>
  </w:style>
  <w:style w:type="paragraph" w:customStyle="1" w:styleId="648B14578D01424E88652C69FF824C41">
    <w:name w:val="648B14578D01424E88652C69FF824C41"/>
  </w:style>
  <w:style w:type="paragraph" w:customStyle="1" w:styleId="0822B03FA01A4CD6886AE868B03E18EC">
    <w:name w:val="0822B03FA01A4CD6886AE868B03E18EC"/>
  </w:style>
  <w:style w:type="paragraph" w:customStyle="1" w:styleId="DF4506797C654FA78BAFE2018348DA6C">
    <w:name w:val="DF4506797C654FA78BAFE2018348DA6C"/>
  </w:style>
  <w:style w:type="paragraph" w:customStyle="1" w:styleId="4BB09622AB844FA186BAF33B156FBC43">
    <w:name w:val="4BB09622AB844FA186BAF33B156FBC43"/>
  </w:style>
  <w:style w:type="paragraph" w:customStyle="1" w:styleId="3AA14330D3FC496F9B5F13A140962F9A">
    <w:name w:val="3AA14330D3FC496F9B5F13A140962F9A"/>
  </w:style>
  <w:style w:type="paragraph" w:customStyle="1" w:styleId="F7B893F71DE344E7A6AFAF9F8ECE0A81">
    <w:name w:val="F7B893F71DE344E7A6AFAF9F8ECE0A81"/>
  </w:style>
  <w:style w:type="paragraph" w:customStyle="1" w:styleId="64D95AA50A3942CF8FE1D5012CE0D502">
    <w:name w:val="64D95AA50A3942CF8FE1D5012CE0D502"/>
  </w:style>
  <w:style w:type="paragraph" w:customStyle="1" w:styleId="29CE0088F22D4F1AB07D106032F8AE82">
    <w:name w:val="29CE0088F22D4F1AB07D106032F8AE82"/>
  </w:style>
  <w:style w:type="paragraph" w:customStyle="1" w:styleId="1213EF08BA114D888B2D950748C9128C">
    <w:name w:val="1213EF08BA114D888B2D950748C9128C"/>
  </w:style>
  <w:style w:type="paragraph" w:customStyle="1" w:styleId="67D683064D854F1491C9434CC1701E09">
    <w:name w:val="67D683064D854F1491C9434CC1701E09"/>
  </w:style>
  <w:style w:type="paragraph" w:customStyle="1" w:styleId="BEB9933BF7BE4A9480CB94D7A57347C4">
    <w:name w:val="BEB9933BF7BE4A9480CB94D7A57347C4"/>
  </w:style>
  <w:style w:type="paragraph" w:customStyle="1" w:styleId="F670C5FA98374FEF9DA3948279035AD1">
    <w:name w:val="F670C5FA98374FEF9DA3948279035AD1"/>
  </w:style>
  <w:style w:type="paragraph" w:customStyle="1" w:styleId="D6DA2ACBC0014C8C8E6C77BFA2CB3B15">
    <w:name w:val="D6DA2ACBC0014C8C8E6C77BFA2CB3B15"/>
  </w:style>
  <w:style w:type="paragraph" w:customStyle="1" w:styleId="DA9830036A034ACB90A7DC52408AF3D5">
    <w:name w:val="DA9830036A034ACB90A7DC52408AF3D5"/>
  </w:style>
  <w:style w:type="paragraph" w:customStyle="1" w:styleId="400CD20B7EFA45478E1E8D6A723DCC8D">
    <w:name w:val="400CD20B7EFA45478E1E8D6A723DCC8D"/>
  </w:style>
  <w:style w:type="paragraph" w:customStyle="1" w:styleId="7D0494203DE04D00B1ADB40BEB97082E">
    <w:name w:val="7D0494203DE04D00B1ADB40BEB97082E"/>
  </w:style>
  <w:style w:type="paragraph" w:customStyle="1" w:styleId="351C64F6B4D14143A659104AE5743E4A">
    <w:name w:val="351C64F6B4D14143A659104AE5743E4A"/>
  </w:style>
  <w:style w:type="paragraph" w:customStyle="1" w:styleId="7DA0991C9482487EBC0993F299C49327">
    <w:name w:val="7DA0991C9482487EBC0993F299C49327"/>
  </w:style>
  <w:style w:type="paragraph" w:customStyle="1" w:styleId="E2327C23CF39413EB4FD69AF3EDDB7EF">
    <w:name w:val="E2327C23CF39413EB4FD69AF3EDDB7EF"/>
  </w:style>
  <w:style w:type="paragraph" w:customStyle="1" w:styleId="539E0031251D49A5A9F89225971C83A5">
    <w:name w:val="539E0031251D49A5A9F89225971C83A5"/>
  </w:style>
  <w:style w:type="paragraph" w:customStyle="1" w:styleId="1F8F4B2F15B945818DA344CC98D242DB">
    <w:name w:val="1F8F4B2F15B945818DA344CC98D242DB"/>
  </w:style>
  <w:style w:type="paragraph" w:customStyle="1" w:styleId="53699EA9F1A44666A64871C0F30FB386">
    <w:name w:val="53699EA9F1A44666A64871C0F30FB386"/>
  </w:style>
  <w:style w:type="paragraph" w:customStyle="1" w:styleId="F0675A4377BE4E93A15A5B741FC79919">
    <w:name w:val="F0675A4377BE4E93A15A5B741FC79919"/>
  </w:style>
  <w:style w:type="paragraph" w:customStyle="1" w:styleId="F97DEDE0898A4DFDA9971EF39DCF6717">
    <w:name w:val="F97DEDE0898A4DFDA9971EF39DCF6717"/>
  </w:style>
  <w:style w:type="paragraph" w:customStyle="1" w:styleId="EB2DB92540E54A8B8CF1E3C3264873DF">
    <w:name w:val="EB2DB92540E54A8B8CF1E3C3264873DF"/>
  </w:style>
  <w:style w:type="paragraph" w:customStyle="1" w:styleId="419DC113C1AE4F6497AAD01F8A805EEA">
    <w:name w:val="419DC113C1AE4F6497AAD01F8A805EEA"/>
  </w:style>
  <w:style w:type="paragraph" w:customStyle="1" w:styleId="830AAD009D724A5F9749CA474B3219C4">
    <w:name w:val="830AAD009D724A5F9749CA474B3219C4"/>
  </w:style>
  <w:style w:type="paragraph" w:customStyle="1" w:styleId="D855A39CC1A544E28937EF50F788CB14">
    <w:name w:val="D855A39CC1A544E28937EF50F788CB14"/>
  </w:style>
  <w:style w:type="paragraph" w:customStyle="1" w:styleId="82948C591C1A44BDA7AE435974851FFB">
    <w:name w:val="82948C591C1A44BDA7AE435974851FFB"/>
  </w:style>
  <w:style w:type="paragraph" w:customStyle="1" w:styleId="AA9FB54B8E28434B8B7D5AF63E5B559B">
    <w:name w:val="AA9FB54B8E28434B8B7D5AF63E5B559B"/>
  </w:style>
  <w:style w:type="paragraph" w:customStyle="1" w:styleId="3BA5B3F5CF5D4809A543D1BFDDCA3CA9">
    <w:name w:val="3BA5B3F5CF5D4809A543D1BFDDCA3CA9"/>
  </w:style>
  <w:style w:type="paragraph" w:customStyle="1" w:styleId="D1B44BB3BEFD476CA481C7E13F7EE057">
    <w:name w:val="D1B44BB3BEFD476CA481C7E13F7EE057"/>
  </w:style>
  <w:style w:type="paragraph" w:customStyle="1" w:styleId="FEFBEC137B004564B5BCE3BDA24690C1">
    <w:name w:val="FEFBEC137B004564B5BCE3BDA24690C1"/>
  </w:style>
  <w:style w:type="paragraph" w:customStyle="1" w:styleId="052C6D95C3FA4F0B90ACE14EBF40DE7F">
    <w:name w:val="052C6D95C3FA4F0B90ACE14EBF40DE7F"/>
  </w:style>
  <w:style w:type="paragraph" w:customStyle="1" w:styleId="0B883ADED85C4267B837086A7AE869AB">
    <w:name w:val="0B883ADED85C4267B837086A7AE869AB"/>
  </w:style>
  <w:style w:type="paragraph" w:customStyle="1" w:styleId="6944F22C9C6244EC8A0898C88CFF73CC">
    <w:name w:val="6944F22C9C6244EC8A0898C88CFF73CC"/>
  </w:style>
  <w:style w:type="paragraph" w:customStyle="1" w:styleId="57393FE80BAB4DD6883E59A7CACC5CEC">
    <w:name w:val="57393FE80BAB4DD6883E59A7CACC5CEC"/>
  </w:style>
  <w:style w:type="paragraph" w:customStyle="1" w:styleId="5CAAEDE846BC489EA059178142B2A097">
    <w:name w:val="5CAAEDE846BC489EA059178142B2A097"/>
  </w:style>
  <w:style w:type="paragraph" w:customStyle="1" w:styleId="FEF2C1710A6B43BFB3F6D1C19D133700">
    <w:name w:val="FEF2C1710A6B43BFB3F6D1C19D13370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430910E104AFAB2FF540BCB13C441">
    <w:name w:val="99A430910E104AFAB2FF540BCB13C441"/>
  </w:style>
  <w:style w:type="paragraph" w:customStyle="1" w:styleId="1E37533989F9415A9D9EB32F0BFA9DAE">
    <w:name w:val="1E37533989F9415A9D9EB32F0BFA9DAE"/>
  </w:style>
  <w:style w:type="paragraph" w:customStyle="1" w:styleId="5FE5F0B449A74902953A047AEAF4FD48">
    <w:name w:val="5FE5F0B449A74902953A047AEAF4FD48"/>
  </w:style>
  <w:style w:type="paragraph" w:customStyle="1" w:styleId="648B14578D01424E88652C69FF824C41">
    <w:name w:val="648B14578D01424E88652C69FF824C41"/>
  </w:style>
  <w:style w:type="paragraph" w:customStyle="1" w:styleId="0822B03FA01A4CD6886AE868B03E18EC">
    <w:name w:val="0822B03FA01A4CD6886AE868B03E18EC"/>
  </w:style>
  <w:style w:type="paragraph" w:customStyle="1" w:styleId="DF4506797C654FA78BAFE2018348DA6C">
    <w:name w:val="DF4506797C654FA78BAFE2018348DA6C"/>
  </w:style>
  <w:style w:type="paragraph" w:customStyle="1" w:styleId="4BB09622AB844FA186BAF33B156FBC43">
    <w:name w:val="4BB09622AB844FA186BAF33B156FBC43"/>
  </w:style>
  <w:style w:type="paragraph" w:customStyle="1" w:styleId="3AA14330D3FC496F9B5F13A140962F9A">
    <w:name w:val="3AA14330D3FC496F9B5F13A140962F9A"/>
  </w:style>
  <w:style w:type="paragraph" w:customStyle="1" w:styleId="F7B893F71DE344E7A6AFAF9F8ECE0A81">
    <w:name w:val="F7B893F71DE344E7A6AFAF9F8ECE0A81"/>
  </w:style>
  <w:style w:type="paragraph" w:customStyle="1" w:styleId="64D95AA50A3942CF8FE1D5012CE0D502">
    <w:name w:val="64D95AA50A3942CF8FE1D5012CE0D502"/>
  </w:style>
  <w:style w:type="paragraph" w:customStyle="1" w:styleId="29CE0088F22D4F1AB07D106032F8AE82">
    <w:name w:val="29CE0088F22D4F1AB07D106032F8AE82"/>
  </w:style>
  <w:style w:type="paragraph" w:customStyle="1" w:styleId="1213EF08BA114D888B2D950748C9128C">
    <w:name w:val="1213EF08BA114D888B2D950748C9128C"/>
  </w:style>
  <w:style w:type="paragraph" w:customStyle="1" w:styleId="67D683064D854F1491C9434CC1701E09">
    <w:name w:val="67D683064D854F1491C9434CC1701E09"/>
  </w:style>
  <w:style w:type="paragraph" w:customStyle="1" w:styleId="BEB9933BF7BE4A9480CB94D7A57347C4">
    <w:name w:val="BEB9933BF7BE4A9480CB94D7A57347C4"/>
  </w:style>
  <w:style w:type="paragraph" w:customStyle="1" w:styleId="F670C5FA98374FEF9DA3948279035AD1">
    <w:name w:val="F670C5FA98374FEF9DA3948279035AD1"/>
  </w:style>
  <w:style w:type="paragraph" w:customStyle="1" w:styleId="D6DA2ACBC0014C8C8E6C77BFA2CB3B15">
    <w:name w:val="D6DA2ACBC0014C8C8E6C77BFA2CB3B15"/>
  </w:style>
  <w:style w:type="paragraph" w:customStyle="1" w:styleId="DA9830036A034ACB90A7DC52408AF3D5">
    <w:name w:val="DA9830036A034ACB90A7DC52408AF3D5"/>
  </w:style>
  <w:style w:type="paragraph" w:customStyle="1" w:styleId="400CD20B7EFA45478E1E8D6A723DCC8D">
    <w:name w:val="400CD20B7EFA45478E1E8D6A723DCC8D"/>
  </w:style>
  <w:style w:type="paragraph" w:customStyle="1" w:styleId="7D0494203DE04D00B1ADB40BEB97082E">
    <w:name w:val="7D0494203DE04D00B1ADB40BEB97082E"/>
  </w:style>
  <w:style w:type="paragraph" w:customStyle="1" w:styleId="351C64F6B4D14143A659104AE5743E4A">
    <w:name w:val="351C64F6B4D14143A659104AE5743E4A"/>
  </w:style>
  <w:style w:type="paragraph" w:customStyle="1" w:styleId="7DA0991C9482487EBC0993F299C49327">
    <w:name w:val="7DA0991C9482487EBC0993F299C49327"/>
  </w:style>
  <w:style w:type="paragraph" w:customStyle="1" w:styleId="E2327C23CF39413EB4FD69AF3EDDB7EF">
    <w:name w:val="E2327C23CF39413EB4FD69AF3EDDB7EF"/>
  </w:style>
  <w:style w:type="paragraph" w:customStyle="1" w:styleId="539E0031251D49A5A9F89225971C83A5">
    <w:name w:val="539E0031251D49A5A9F89225971C83A5"/>
  </w:style>
  <w:style w:type="paragraph" w:customStyle="1" w:styleId="1F8F4B2F15B945818DA344CC98D242DB">
    <w:name w:val="1F8F4B2F15B945818DA344CC98D242DB"/>
  </w:style>
  <w:style w:type="paragraph" w:customStyle="1" w:styleId="53699EA9F1A44666A64871C0F30FB386">
    <w:name w:val="53699EA9F1A44666A64871C0F30FB386"/>
  </w:style>
  <w:style w:type="paragraph" w:customStyle="1" w:styleId="F0675A4377BE4E93A15A5B741FC79919">
    <w:name w:val="F0675A4377BE4E93A15A5B741FC79919"/>
  </w:style>
  <w:style w:type="paragraph" w:customStyle="1" w:styleId="F97DEDE0898A4DFDA9971EF39DCF6717">
    <w:name w:val="F97DEDE0898A4DFDA9971EF39DCF6717"/>
  </w:style>
  <w:style w:type="paragraph" w:customStyle="1" w:styleId="EB2DB92540E54A8B8CF1E3C3264873DF">
    <w:name w:val="EB2DB92540E54A8B8CF1E3C3264873DF"/>
  </w:style>
  <w:style w:type="paragraph" w:customStyle="1" w:styleId="419DC113C1AE4F6497AAD01F8A805EEA">
    <w:name w:val="419DC113C1AE4F6497AAD01F8A805EEA"/>
  </w:style>
  <w:style w:type="paragraph" w:customStyle="1" w:styleId="830AAD009D724A5F9749CA474B3219C4">
    <w:name w:val="830AAD009D724A5F9749CA474B3219C4"/>
  </w:style>
  <w:style w:type="paragraph" w:customStyle="1" w:styleId="D855A39CC1A544E28937EF50F788CB14">
    <w:name w:val="D855A39CC1A544E28937EF50F788CB14"/>
  </w:style>
  <w:style w:type="paragraph" w:customStyle="1" w:styleId="82948C591C1A44BDA7AE435974851FFB">
    <w:name w:val="82948C591C1A44BDA7AE435974851FFB"/>
  </w:style>
  <w:style w:type="paragraph" w:customStyle="1" w:styleId="AA9FB54B8E28434B8B7D5AF63E5B559B">
    <w:name w:val="AA9FB54B8E28434B8B7D5AF63E5B559B"/>
  </w:style>
  <w:style w:type="paragraph" w:customStyle="1" w:styleId="3BA5B3F5CF5D4809A543D1BFDDCA3CA9">
    <w:name w:val="3BA5B3F5CF5D4809A543D1BFDDCA3CA9"/>
  </w:style>
  <w:style w:type="paragraph" w:customStyle="1" w:styleId="D1B44BB3BEFD476CA481C7E13F7EE057">
    <w:name w:val="D1B44BB3BEFD476CA481C7E13F7EE057"/>
  </w:style>
  <w:style w:type="paragraph" w:customStyle="1" w:styleId="FEFBEC137B004564B5BCE3BDA24690C1">
    <w:name w:val="FEFBEC137B004564B5BCE3BDA24690C1"/>
  </w:style>
  <w:style w:type="paragraph" w:customStyle="1" w:styleId="052C6D95C3FA4F0B90ACE14EBF40DE7F">
    <w:name w:val="052C6D95C3FA4F0B90ACE14EBF40DE7F"/>
  </w:style>
  <w:style w:type="paragraph" w:customStyle="1" w:styleId="0B883ADED85C4267B837086A7AE869AB">
    <w:name w:val="0B883ADED85C4267B837086A7AE869AB"/>
  </w:style>
  <w:style w:type="paragraph" w:customStyle="1" w:styleId="6944F22C9C6244EC8A0898C88CFF73CC">
    <w:name w:val="6944F22C9C6244EC8A0898C88CFF73CC"/>
  </w:style>
  <w:style w:type="paragraph" w:customStyle="1" w:styleId="57393FE80BAB4DD6883E59A7CACC5CEC">
    <w:name w:val="57393FE80BAB4DD6883E59A7CACC5CEC"/>
  </w:style>
  <w:style w:type="paragraph" w:customStyle="1" w:styleId="5CAAEDE846BC489EA059178142B2A097">
    <w:name w:val="5CAAEDE846BC489EA059178142B2A097"/>
  </w:style>
  <w:style w:type="paragraph" w:customStyle="1" w:styleId="FEF2C1710A6B43BFB3F6D1C19D133700">
    <w:name w:val="FEF2C1710A6B43BFB3F6D1C19D1337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Table of Contents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1DA44C07-5B35-4482-9A4D-9A7FC3986A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Table of Contents (Fancy design)</Template>
  <TotalTime>1302</TotalTime>
  <Pages>16</Pages>
  <Words>219</Words>
  <Characters>1251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Table of Contents (Fancy design)</vt:lpstr>
    </vt:vector>
  </TitlesOfParts>
  <Company/>
  <LinksUpToDate>false</LinksUpToDate>
  <CharactersWithSpaces>1468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Table of Contents (Fancy design)</dc:title>
  <dc:creator>Administrator</dc:creator>
  <cp:keywords/>
  <cp:lastModifiedBy>ROBO</cp:lastModifiedBy>
  <cp:revision>11</cp:revision>
  <dcterms:created xsi:type="dcterms:W3CDTF">2018-07-13T15:12:00Z</dcterms:created>
  <dcterms:modified xsi:type="dcterms:W3CDTF">2018-08-05T17:57:00Z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TC102218431033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v-mudeva@microsoft.com</vt:lpwstr>
  </property>
  <property fmtid="{D5CDD505-2E9C-101B-9397-08002B2CF9AE}" pid="6" name="MSIP_Label_f42aa342-8706-4288-bd11-ebb85995028c_SetDate">
    <vt:lpwstr>2018-07-13T09:18:11.7868905Z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